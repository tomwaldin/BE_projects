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D19A8" w14:paraId="095EC9FD" w14:textId="77777777" w:rsidTr="0028786A">
        <w:trPr>
          <w:trHeight w:val="2410"/>
        </w:trPr>
        <w:tc>
          <w:tcPr>
            <w:tcW w:w="9016" w:type="dxa"/>
          </w:tcPr>
          <w:p w14:paraId="45B2F71D" w14:textId="77777777" w:rsidR="006D19A8" w:rsidRDefault="006D19A8" w:rsidP="00E31F47">
            <w:pPr>
              <w:jc w:val="center"/>
            </w:pPr>
          </w:p>
          <w:p w14:paraId="7DBEE235" w14:textId="77777777" w:rsidR="00150F27" w:rsidRDefault="00150F27" w:rsidP="00E31F47">
            <w:pPr>
              <w:jc w:val="center"/>
            </w:pPr>
          </w:p>
          <w:p w14:paraId="1EF900D2" w14:textId="77777777" w:rsidR="00150F27" w:rsidRDefault="00150F27" w:rsidP="00E31F47">
            <w:pPr>
              <w:jc w:val="center"/>
            </w:pPr>
          </w:p>
          <w:p w14:paraId="51A12B9D" w14:textId="77777777" w:rsidR="00150F27" w:rsidRDefault="00150F27" w:rsidP="00E31F47">
            <w:pPr>
              <w:jc w:val="center"/>
            </w:pPr>
          </w:p>
          <w:p w14:paraId="2F131023" w14:textId="77777777" w:rsidR="00150F27" w:rsidRPr="0028786A" w:rsidRDefault="00150F27" w:rsidP="00E31F47">
            <w:pPr>
              <w:jc w:val="center"/>
            </w:pPr>
          </w:p>
        </w:tc>
      </w:tr>
      <w:tr w:rsidR="006D19A8" w14:paraId="4AC336FA" w14:textId="77777777" w:rsidTr="00DE30C1">
        <w:trPr>
          <w:trHeight w:val="564"/>
        </w:trPr>
        <w:sdt>
          <w:sdtPr>
            <w:rPr>
              <w:b/>
              <w:sz w:val="32"/>
            </w:rPr>
            <w:alias w:val="Title"/>
            <w:tag w:val=""/>
            <w:id w:val="1071766249"/>
            <w:placeholder>
              <w:docPart w:val="D7089B96DD814A9A9E36A67C3D0834C6"/>
            </w:placeholder>
            <w:dataBinding w:prefixMappings="xmlns:ns0='http://purl.org/dc/elements/1.1/' xmlns:ns1='http://schemas.openxmlformats.org/package/2006/metadata/core-properties' " w:xpath="/ns1:coreProperties[1]/ns0:title[1]" w:storeItemID="{6C3C8BC8-F283-45AE-878A-BAB7291924A1}"/>
            <w:text/>
          </w:sdtPr>
          <w:sdtContent>
            <w:tc>
              <w:tcPr>
                <w:tcW w:w="9016" w:type="dxa"/>
                <w:vAlign w:val="center"/>
              </w:tcPr>
              <w:p w14:paraId="14779607" w14:textId="7EA4F087" w:rsidR="006D19A8" w:rsidRPr="006D19A8" w:rsidRDefault="009A76B0" w:rsidP="00E31F47">
                <w:pPr>
                  <w:jc w:val="center"/>
                  <w:rPr>
                    <w:b/>
                  </w:rPr>
                </w:pPr>
                <w:r>
                  <w:rPr>
                    <w:b/>
                    <w:sz w:val="32"/>
                  </w:rPr>
                  <w:t>ENCN375</w:t>
                </w:r>
                <w:r w:rsidR="009226E9">
                  <w:rPr>
                    <w:b/>
                    <w:sz w:val="32"/>
                  </w:rPr>
                  <w:t xml:space="preserve"> – </w:t>
                </w:r>
                <w:r>
                  <w:rPr>
                    <w:b/>
                    <w:sz w:val="32"/>
                  </w:rPr>
                  <w:t>Assignment 1</w:t>
                </w:r>
              </w:p>
            </w:tc>
          </w:sdtContent>
        </w:sdt>
      </w:tr>
      <w:tr w:rsidR="006D19A8" w14:paraId="0ECA0E15" w14:textId="77777777" w:rsidTr="005E7925">
        <w:trPr>
          <w:trHeight w:val="791"/>
        </w:trPr>
        <w:tc>
          <w:tcPr>
            <w:tcW w:w="9016" w:type="dxa"/>
            <w:vAlign w:val="center"/>
          </w:tcPr>
          <w:p w14:paraId="3E20E3A5" w14:textId="77777777" w:rsidR="006D19A8" w:rsidRPr="006D19A8" w:rsidRDefault="006D19A8" w:rsidP="00E31F47">
            <w:pPr>
              <w:jc w:val="center"/>
              <w:rPr>
                <w:b/>
              </w:rPr>
            </w:pPr>
          </w:p>
        </w:tc>
      </w:tr>
      <w:tr w:rsidR="006D19A8" w14:paraId="1E457817" w14:textId="77777777" w:rsidTr="00DE30C1">
        <w:tc>
          <w:tcPr>
            <w:tcW w:w="9016" w:type="dxa"/>
            <w:vAlign w:val="center"/>
          </w:tcPr>
          <w:p w14:paraId="788AE6A2" w14:textId="3950AC59" w:rsidR="006D19A8" w:rsidRDefault="007F16FF" w:rsidP="00E31F47">
            <w:pPr>
              <w:jc w:val="center"/>
              <w:rPr>
                <w:b/>
              </w:rPr>
            </w:pPr>
            <w:r>
              <w:rPr>
                <w:b/>
              </w:rPr>
              <w:t>ENCN</w:t>
            </w:r>
            <w:r w:rsidR="009226E9">
              <w:rPr>
                <w:b/>
              </w:rPr>
              <w:t>37</w:t>
            </w:r>
            <w:r w:rsidR="005265EE">
              <w:rPr>
                <w:b/>
              </w:rPr>
              <w:t>5</w:t>
            </w:r>
          </w:p>
          <w:p w14:paraId="03BEDF19" w14:textId="77777777" w:rsidR="00AE74B1" w:rsidRDefault="007F16FF" w:rsidP="00E31F47">
            <w:pPr>
              <w:jc w:val="center"/>
              <w:rPr>
                <w:b/>
              </w:rPr>
            </w:pPr>
            <w:r>
              <w:rPr>
                <w:b/>
              </w:rPr>
              <w:t>S</w:t>
            </w:r>
            <w:r w:rsidR="009226E9">
              <w:rPr>
                <w:b/>
              </w:rPr>
              <w:t>ustainable Engineering for a Changing Climate</w:t>
            </w:r>
          </w:p>
          <w:p w14:paraId="4C817A81" w14:textId="77777777" w:rsidR="00AE74B1" w:rsidRDefault="00AE74B1" w:rsidP="00E31F47">
            <w:pPr>
              <w:jc w:val="center"/>
              <w:rPr>
                <w:b/>
              </w:rPr>
            </w:pPr>
          </w:p>
        </w:tc>
      </w:tr>
      <w:tr w:rsidR="006D19A8" w14:paraId="432957CC" w14:textId="77777777" w:rsidTr="005E7925">
        <w:trPr>
          <w:trHeight w:val="554"/>
        </w:trPr>
        <w:tc>
          <w:tcPr>
            <w:tcW w:w="9016" w:type="dxa"/>
            <w:vAlign w:val="center"/>
          </w:tcPr>
          <w:p w14:paraId="6A1CB9EF" w14:textId="77777777" w:rsidR="00150F27" w:rsidRDefault="00150F27" w:rsidP="00E31F47">
            <w:pPr>
              <w:rPr>
                <w:b/>
              </w:rPr>
            </w:pPr>
          </w:p>
          <w:p w14:paraId="6B15ECC6" w14:textId="50FFE407" w:rsidR="00150F27" w:rsidRDefault="00150F27" w:rsidP="00E31F47">
            <w:pPr>
              <w:jc w:val="center"/>
              <w:rPr>
                <w:b/>
              </w:rPr>
            </w:pPr>
          </w:p>
        </w:tc>
      </w:tr>
      <w:tr w:rsidR="006D19A8" w14:paraId="16A31D47" w14:textId="77777777" w:rsidTr="00DE30C1">
        <w:sdt>
          <w:sdtPr>
            <w:rPr>
              <w:b/>
              <w:lang w:val="en-GB"/>
            </w:rPr>
            <w:alias w:val="Author"/>
            <w:tag w:val=""/>
            <w:id w:val="-1903595441"/>
            <w:placeholder>
              <w:docPart w:val="42CC823E0E85486AA780828540E4ABC2"/>
            </w:placeholder>
            <w:dataBinding w:prefixMappings="xmlns:ns0='http://purl.org/dc/elements/1.1/' xmlns:ns1='http://schemas.openxmlformats.org/package/2006/metadata/core-properties' " w:xpath="/ns1:coreProperties[1]/ns0:creator[1]" w:storeItemID="{6C3C8BC8-F283-45AE-878A-BAB7291924A1}"/>
            <w:text/>
          </w:sdtPr>
          <w:sdtContent>
            <w:tc>
              <w:tcPr>
                <w:tcW w:w="9016" w:type="dxa"/>
                <w:vAlign w:val="center"/>
              </w:tcPr>
              <w:p w14:paraId="241A0E4B" w14:textId="79AA0CA5" w:rsidR="006D19A8" w:rsidRPr="0048207E" w:rsidRDefault="008C7A6A" w:rsidP="00E31F47">
                <w:pPr>
                  <w:jc w:val="center"/>
                  <w:rPr>
                    <w:b/>
                  </w:rPr>
                </w:pPr>
                <w:r>
                  <w:rPr>
                    <w:b/>
                    <w:lang w:val="en-GB"/>
                  </w:rPr>
                  <w:t>Thomas Waldin</w:t>
                </w:r>
              </w:p>
            </w:tc>
          </w:sdtContent>
        </w:sdt>
      </w:tr>
      <w:tr w:rsidR="006D19A8" w14:paraId="419CEA38" w14:textId="77777777" w:rsidTr="00DE30C1">
        <w:tc>
          <w:tcPr>
            <w:tcW w:w="9016" w:type="dxa"/>
            <w:vAlign w:val="center"/>
          </w:tcPr>
          <w:p w14:paraId="0AA6F1F5" w14:textId="0A754C61" w:rsidR="006D19A8" w:rsidRPr="006D19A8" w:rsidRDefault="008C7A6A" w:rsidP="00E31F47">
            <w:pPr>
              <w:jc w:val="center"/>
              <w:rPr>
                <w:b/>
              </w:rPr>
            </w:pPr>
            <w:r>
              <w:rPr>
                <w:b/>
              </w:rPr>
              <w:t>17775654</w:t>
            </w:r>
          </w:p>
        </w:tc>
      </w:tr>
      <w:tr w:rsidR="006D19A8" w14:paraId="3633B51D" w14:textId="77777777" w:rsidTr="005E7925">
        <w:trPr>
          <w:trHeight w:val="920"/>
        </w:trPr>
        <w:tc>
          <w:tcPr>
            <w:tcW w:w="9016" w:type="dxa"/>
            <w:vAlign w:val="center"/>
          </w:tcPr>
          <w:p w14:paraId="3BD2323F" w14:textId="77777777" w:rsidR="0048207E" w:rsidRDefault="0048207E" w:rsidP="00E31F47">
            <w:pPr>
              <w:rPr>
                <w:b/>
              </w:rPr>
            </w:pPr>
          </w:p>
          <w:p w14:paraId="09DE74CE" w14:textId="77777777" w:rsidR="006D19A8" w:rsidRPr="006D19A8" w:rsidRDefault="007F16FF" w:rsidP="00E31F47">
            <w:pPr>
              <w:jc w:val="center"/>
              <w:rPr>
                <w:b/>
              </w:rPr>
            </w:pPr>
            <w:r>
              <w:rPr>
                <w:b/>
              </w:rPr>
              <w:t>University of Canterbury</w:t>
            </w:r>
          </w:p>
        </w:tc>
      </w:tr>
      <w:tr w:rsidR="006D19A8" w14:paraId="43512370" w14:textId="77777777" w:rsidTr="00DE30C1">
        <w:tc>
          <w:tcPr>
            <w:tcW w:w="9016" w:type="dxa"/>
            <w:vAlign w:val="center"/>
          </w:tcPr>
          <w:p w14:paraId="78B7EECD" w14:textId="1044852D" w:rsidR="006D19A8" w:rsidRPr="006D19A8" w:rsidRDefault="006D19A8" w:rsidP="00E31F47">
            <w:pPr>
              <w:jc w:val="center"/>
              <w:rPr>
                <w:b/>
              </w:rPr>
            </w:pPr>
            <w:r>
              <w:rPr>
                <w:b/>
              </w:rPr>
              <w:t>Date</w:t>
            </w:r>
            <w:r w:rsidR="00AE74B1">
              <w:rPr>
                <w:b/>
              </w:rPr>
              <w:t xml:space="preserve"> Submitted</w:t>
            </w:r>
            <w:r>
              <w:rPr>
                <w:b/>
              </w:rPr>
              <w:t xml:space="preserve">: </w:t>
            </w:r>
            <w:r w:rsidR="00914FE3">
              <w:rPr>
                <w:b/>
              </w:rPr>
              <w:fldChar w:fldCharType="begin"/>
            </w:r>
            <w:r w:rsidR="00914FE3">
              <w:rPr>
                <w:b/>
              </w:rPr>
              <w:instrText xml:space="preserve"> DATE  \@ "d MMMM yyyy"  \* MERGEFORMAT </w:instrText>
            </w:r>
            <w:r w:rsidR="00914FE3">
              <w:rPr>
                <w:b/>
              </w:rPr>
              <w:fldChar w:fldCharType="separate"/>
            </w:r>
            <w:r w:rsidR="0089011A">
              <w:rPr>
                <w:b/>
                <w:noProof/>
              </w:rPr>
              <w:t>12 September 2020</w:t>
            </w:r>
            <w:r w:rsidR="00914FE3">
              <w:rPr>
                <w:b/>
              </w:rPr>
              <w:fldChar w:fldCharType="end"/>
            </w:r>
          </w:p>
        </w:tc>
      </w:tr>
      <w:tr w:rsidR="006D19A8" w14:paraId="36DBBFFA" w14:textId="77777777" w:rsidTr="006D19A8">
        <w:tc>
          <w:tcPr>
            <w:tcW w:w="9016" w:type="dxa"/>
            <w:vAlign w:val="center"/>
          </w:tcPr>
          <w:p w14:paraId="1AC947FF" w14:textId="77777777" w:rsidR="006D19A8" w:rsidRPr="006D19A8" w:rsidRDefault="006D19A8" w:rsidP="00E31F47">
            <w:pPr>
              <w:jc w:val="center"/>
              <w:rPr>
                <w:b/>
              </w:rPr>
            </w:pPr>
          </w:p>
        </w:tc>
      </w:tr>
    </w:tbl>
    <w:p w14:paraId="2760B875" w14:textId="77777777" w:rsidR="003D6859" w:rsidRDefault="003D6859" w:rsidP="00E31F47"/>
    <w:p w14:paraId="449123CA" w14:textId="77777777" w:rsidR="006D19A8" w:rsidRDefault="006D19A8" w:rsidP="00E31F47"/>
    <w:p w14:paraId="0F16DA92" w14:textId="77777777" w:rsidR="00450907" w:rsidRDefault="00450907" w:rsidP="00E31F47">
      <w:pPr>
        <w:spacing w:after="160"/>
        <w:rPr>
          <w:rFonts w:eastAsiaTheme="majorEastAsia" w:cstheme="majorBidi"/>
          <w:b/>
          <w:caps/>
          <w:szCs w:val="32"/>
          <w:lang w:val="en-US"/>
        </w:rPr>
      </w:pPr>
    </w:p>
    <w:p w14:paraId="7ACBD2E0" w14:textId="77777777" w:rsidR="00150F27" w:rsidRDefault="00150F27" w:rsidP="00E31F47">
      <w:pPr>
        <w:spacing w:after="160"/>
        <w:rPr>
          <w:rFonts w:eastAsiaTheme="majorEastAsia" w:cstheme="majorBidi"/>
          <w:b/>
          <w:caps/>
          <w:szCs w:val="32"/>
          <w:lang w:val="en-US"/>
        </w:rPr>
      </w:pPr>
    </w:p>
    <w:p w14:paraId="7865D248" w14:textId="77777777" w:rsidR="00150F27" w:rsidRDefault="00150F27" w:rsidP="00E31F47">
      <w:pPr>
        <w:spacing w:after="160"/>
        <w:rPr>
          <w:rFonts w:eastAsiaTheme="majorEastAsia" w:cstheme="majorBidi"/>
          <w:b/>
          <w:caps/>
          <w:szCs w:val="32"/>
          <w:lang w:val="en-US"/>
        </w:rPr>
      </w:pPr>
    </w:p>
    <w:p w14:paraId="75411E8C" w14:textId="77777777" w:rsidR="00150F27" w:rsidRDefault="00150F27" w:rsidP="00E31F47">
      <w:pPr>
        <w:spacing w:after="160"/>
        <w:rPr>
          <w:rFonts w:eastAsiaTheme="majorEastAsia" w:cstheme="majorBidi"/>
          <w:b/>
          <w:caps/>
          <w:szCs w:val="32"/>
          <w:lang w:val="en-US"/>
        </w:rPr>
      </w:pPr>
    </w:p>
    <w:p w14:paraId="39576F56" w14:textId="6A5717DF" w:rsidR="00C14854" w:rsidRDefault="00150F27" w:rsidP="00C14854">
      <w:pPr>
        <w:pStyle w:val="TOCHeading"/>
        <w:spacing w:after="0"/>
      </w:pPr>
      <w:r>
        <w:t>Executive Summary</w:t>
      </w:r>
    </w:p>
    <w:p w14:paraId="4435A3D3" w14:textId="40DD61DD" w:rsidR="00AF0A7A" w:rsidRDefault="006524E5" w:rsidP="006001DC">
      <w:pPr>
        <w:jc w:val="both"/>
      </w:pPr>
      <w:r>
        <w:t>The objective of this report is to estimate Christchurch’s climate risk to sea level rise and discuss the implications of such risk on the people of Christchurch and its infrastructure</w:t>
      </w:r>
      <w:r>
        <w:t>.</w:t>
      </w:r>
    </w:p>
    <w:p w14:paraId="08004038" w14:textId="7B5F8DD3" w:rsidR="006524E5" w:rsidRDefault="006524E5" w:rsidP="006001DC">
      <w:pPr>
        <w:jc w:val="both"/>
      </w:pPr>
      <w:r>
        <w:t>Due to the narrow nature of this assessment it is recommended that treatment options presented in this report are considered in conjunction with recommendations regarding other risks from alternative sources.</w:t>
      </w:r>
    </w:p>
    <w:p w14:paraId="1BD0C068" w14:textId="553968E7" w:rsidR="00420BB4" w:rsidRDefault="00420BB4" w:rsidP="006001DC">
      <w:pPr>
        <w:jc w:val="both"/>
      </w:pPr>
      <w:r>
        <w:t>A basic risk assessment was undertaken using data obtained from various sources.</w:t>
      </w:r>
    </w:p>
    <w:p w14:paraId="167A527E" w14:textId="06FFDEF2" w:rsidR="00420BB4" w:rsidRDefault="00420BB4" w:rsidP="006001DC">
      <w:pPr>
        <w:jc w:val="both"/>
      </w:pPr>
      <w:r>
        <w:t xml:space="preserve">Following </w:t>
      </w:r>
      <w:r w:rsidR="007554F3">
        <w:t xml:space="preserve">either </w:t>
      </w:r>
      <w:r>
        <w:t xml:space="preserve">the RCP2 </w:t>
      </w:r>
      <w:r w:rsidR="007554F3">
        <w:t xml:space="preserve">or RCP8 </w:t>
      </w:r>
      <w:r>
        <w:t xml:space="preserve">prediction, it is expected that </w:t>
      </w:r>
      <w:r>
        <w:t>1</w:t>
      </w:r>
      <w:r w:rsidR="007554F3">
        <w:t>3</w:t>
      </w:r>
      <w:r>
        <w:t>.5% of the population</w:t>
      </w:r>
      <w:r>
        <w:t xml:space="preserve">, </w:t>
      </w:r>
      <w:r w:rsidR="007554F3">
        <w:t>8.5</w:t>
      </w:r>
      <w:r>
        <w:t>% of road</w:t>
      </w:r>
      <w:r>
        <w:t xml:space="preserve">ing, </w:t>
      </w:r>
      <w:r w:rsidR="007554F3">
        <w:t>19.5</w:t>
      </w:r>
      <w:r>
        <w:t>% of bridges</w:t>
      </w:r>
      <w:r>
        <w:t xml:space="preserve">, and </w:t>
      </w:r>
      <w:r>
        <w:t>1</w:t>
      </w:r>
      <w:r w:rsidR="007554F3">
        <w:t>0</w:t>
      </w:r>
      <w:r>
        <w:t>% of the potable water pipes in Christchurc</w:t>
      </w:r>
      <w:r w:rsidR="00CD68A2">
        <w:t>h will be exposed to risk due to sea level rise by 20</w:t>
      </w:r>
      <w:r w:rsidR="007554F3">
        <w:t>4</w:t>
      </w:r>
      <w:r w:rsidR="00CD68A2">
        <w:t>0.</w:t>
      </w:r>
    </w:p>
    <w:p w14:paraId="1E81B561" w14:textId="4059080F" w:rsidR="00CD68A2" w:rsidRDefault="00CD68A2" w:rsidP="00CD68A2">
      <w:pPr>
        <w:jc w:val="both"/>
      </w:pPr>
      <w:r>
        <w:t>Some potential interventions are to nourish the beaches, build a seawall, or relocate affected people and infrastructure. Beach nourishment is a softer measure and cheaper than the other options which are hard and likely expensive.</w:t>
      </w:r>
    </w:p>
    <w:p w14:paraId="649DD6A0" w14:textId="77777777" w:rsidR="00CD68A2" w:rsidRDefault="00CD68A2" w:rsidP="00CD68A2">
      <w:r>
        <w:t>The recommended intervention depends largely the acceptable level of risk and the proposed location of the intervention. The ecological state and cultural significance of the area will also be relevant. Softer measures such as beach nourishment can be used as required, but harder measures such as a sea wall or relocation should require a long period of community consultation and involvement so that the best solution for all parties involved can be selected.</w:t>
      </w:r>
    </w:p>
    <w:p w14:paraId="3296F766" w14:textId="77777777" w:rsidR="00CD68A2" w:rsidRDefault="00CD68A2" w:rsidP="00CD68A2">
      <w:pPr>
        <w:jc w:val="both"/>
      </w:pPr>
    </w:p>
    <w:p w14:paraId="117A5E56" w14:textId="77777777" w:rsidR="00CD68A2" w:rsidRDefault="00CD68A2" w:rsidP="00CD68A2">
      <w:pPr>
        <w:jc w:val="both"/>
      </w:pPr>
    </w:p>
    <w:p w14:paraId="31E277AD" w14:textId="77777777" w:rsidR="00CD68A2" w:rsidRDefault="00CD68A2" w:rsidP="006001DC">
      <w:pPr>
        <w:jc w:val="both"/>
      </w:pPr>
    </w:p>
    <w:p w14:paraId="583DA9F0" w14:textId="77777777" w:rsidR="00AF0A7A" w:rsidRDefault="00AF0A7A" w:rsidP="006001DC">
      <w:pPr>
        <w:jc w:val="both"/>
      </w:pPr>
    </w:p>
    <w:p w14:paraId="210A4775" w14:textId="226417B1" w:rsidR="00AF0A7A" w:rsidRDefault="00AF0A7A" w:rsidP="006001DC">
      <w:pPr>
        <w:jc w:val="both"/>
      </w:pPr>
    </w:p>
    <w:p w14:paraId="393A67D4" w14:textId="77777777" w:rsidR="002B2781" w:rsidRDefault="002B2781" w:rsidP="00E31F47"/>
    <w:p w14:paraId="7D8F4151" w14:textId="77777777" w:rsidR="002B2781" w:rsidRDefault="002B2781" w:rsidP="00E31F47"/>
    <w:p w14:paraId="3F0266BC" w14:textId="204FCC8F" w:rsidR="002B2781" w:rsidRPr="002B2781" w:rsidRDefault="002B2781" w:rsidP="00E31F47">
      <w:pPr>
        <w:sectPr w:rsidR="002B2781" w:rsidRPr="002B2781" w:rsidSect="00450907">
          <w:headerReference w:type="even" r:id="rId9"/>
          <w:footerReference w:type="even" r:id="rId10"/>
          <w:footerReference w:type="default" r:id="rId11"/>
          <w:pgSz w:w="11906" w:h="16838" w:code="9"/>
          <w:pgMar w:top="1418" w:right="1418" w:bottom="1418" w:left="1418" w:header="709" w:footer="709" w:gutter="0"/>
          <w:pgNumType w:fmt="lowerRoman" w:start="1"/>
          <w:cols w:space="708"/>
          <w:titlePg/>
          <w:docGrid w:linePitch="360"/>
        </w:sectPr>
      </w:pPr>
    </w:p>
    <w:sdt>
      <w:sdtPr>
        <w:rPr>
          <w:rFonts w:eastAsiaTheme="minorHAnsi" w:cstheme="minorBidi"/>
          <w:b w:val="0"/>
          <w:caps w:val="0"/>
          <w:szCs w:val="22"/>
          <w:lang w:val="en-NZ"/>
        </w:rPr>
        <w:id w:val="1032769488"/>
        <w:docPartObj>
          <w:docPartGallery w:val="Table of Contents"/>
          <w:docPartUnique/>
        </w:docPartObj>
      </w:sdtPr>
      <w:sdtEndPr>
        <w:rPr>
          <w:bCs/>
          <w:noProof/>
        </w:rPr>
      </w:sdtEndPr>
      <w:sdtContent>
        <w:p w14:paraId="5A2C1615" w14:textId="2D7D5C73" w:rsidR="003D6859" w:rsidRDefault="003D6859" w:rsidP="00E31F47">
          <w:pPr>
            <w:pStyle w:val="TOCHeading"/>
          </w:pPr>
          <w:r>
            <w:t>Table of Contents</w:t>
          </w:r>
        </w:p>
        <w:p w14:paraId="26296331" w14:textId="37CE95B8" w:rsidR="005265EE" w:rsidRDefault="00914FE3">
          <w:pPr>
            <w:pStyle w:val="TOC1"/>
            <w:tabs>
              <w:tab w:val="left" w:pos="440"/>
              <w:tab w:val="right" w:leader="dot" w:pos="9060"/>
            </w:tabs>
            <w:rPr>
              <w:rFonts w:asciiTheme="minorHAnsi" w:eastAsiaTheme="minorEastAsia" w:hAnsiTheme="minorHAnsi"/>
              <w:b w:val="0"/>
              <w:caps w:val="0"/>
              <w:noProof/>
              <w:lang w:eastAsia="en-NZ"/>
            </w:rPr>
          </w:pPr>
          <w:r>
            <w:rPr>
              <w:b w:val="0"/>
              <w:caps w:val="0"/>
            </w:rPr>
            <w:fldChar w:fldCharType="begin"/>
          </w:r>
          <w:r>
            <w:rPr>
              <w:b w:val="0"/>
              <w:caps w:val="0"/>
            </w:rPr>
            <w:instrText xml:space="preserve"> TOC \o "1-3" \h \z \t "Appendix,1" </w:instrText>
          </w:r>
          <w:r>
            <w:rPr>
              <w:b w:val="0"/>
              <w:caps w:val="0"/>
            </w:rPr>
            <w:fldChar w:fldCharType="separate"/>
          </w:r>
          <w:hyperlink w:anchor="_Toc50922157" w:history="1">
            <w:r w:rsidR="005265EE" w:rsidRPr="00F073FF">
              <w:rPr>
                <w:rStyle w:val="Hyperlink"/>
                <w:noProof/>
              </w:rPr>
              <w:t>1.</w:t>
            </w:r>
            <w:r w:rsidR="005265EE">
              <w:rPr>
                <w:rFonts w:asciiTheme="minorHAnsi" w:eastAsiaTheme="minorEastAsia" w:hAnsiTheme="minorHAnsi"/>
                <w:b w:val="0"/>
                <w:caps w:val="0"/>
                <w:noProof/>
                <w:lang w:eastAsia="en-NZ"/>
              </w:rPr>
              <w:tab/>
            </w:r>
            <w:r w:rsidR="005265EE" w:rsidRPr="00F073FF">
              <w:rPr>
                <w:rStyle w:val="Hyperlink"/>
                <w:noProof/>
              </w:rPr>
              <w:t>Background</w:t>
            </w:r>
            <w:r w:rsidR="005265EE">
              <w:rPr>
                <w:noProof/>
                <w:webHidden/>
              </w:rPr>
              <w:tab/>
            </w:r>
            <w:r w:rsidR="005265EE">
              <w:rPr>
                <w:noProof/>
                <w:webHidden/>
              </w:rPr>
              <w:fldChar w:fldCharType="begin"/>
            </w:r>
            <w:r w:rsidR="005265EE">
              <w:rPr>
                <w:noProof/>
                <w:webHidden/>
              </w:rPr>
              <w:instrText xml:space="preserve"> PAGEREF _Toc50922157 \h </w:instrText>
            </w:r>
            <w:r w:rsidR="005265EE">
              <w:rPr>
                <w:noProof/>
                <w:webHidden/>
              </w:rPr>
            </w:r>
            <w:r w:rsidR="005265EE">
              <w:rPr>
                <w:noProof/>
                <w:webHidden/>
              </w:rPr>
              <w:fldChar w:fldCharType="separate"/>
            </w:r>
            <w:r w:rsidR="005265EE">
              <w:rPr>
                <w:noProof/>
                <w:webHidden/>
              </w:rPr>
              <w:t>1</w:t>
            </w:r>
            <w:r w:rsidR="005265EE">
              <w:rPr>
                <w:noProof/>
                <w:webHidden/>
              </w:rPr>
              <w:fldChar w:fldCharType="end"/>
            </w:r>
          </w:hyperlink>
        </w:p>
        <w:p w14:paraId="1CCF244C" w14:textId="7768D762" w:rsidR="005265EE" w:rsidRDefault="005265EE">
          <w:pPr>
            <w:pStyle w:val="TOC2"/>
            <w:tabs>
              <w:tab w:val="left" w:pos="880"/>
              <w:tab w:val="right" w:leader="dot" w:pos="9060"/>
            </w:tabs>
            <w:rPr>
              <w:rFonts w:asciiTheme="minorHAnsi" w:eastAsiaTheme="minorEastAsia" w:hAnsiTheme="minorHAnsi"/>
              <w:b w:val="0"/>
              <w:noProof/>
              <w:lang w:eastAsia="en-NZ"/>
            </w:rPr>
          </w:pPr>
          <w:hyperlink w:anchor="_Toc50922158" w:history="1">
            <w:r w:rsidRPr="00F073FF">
              <w:rPr>
                <w:rStyle w:val="Hyperlink"/>
                <w:noProof/>
              </w:rPr>
              <w:t>1.1</w:t>
            </w:r>
            <w:r>
              <w:rPr>
                <w:rFonts w:asciiTheme="minorHAnsi" w:eastAsiaTheme="minorEastAsia" w:hAnsiTheme="minorHAnsi"/>
                <w:b w:val="0"/>
                <w:noProof/>
                <w:lang w:eastAsia="en-NZ"/>
              </w:rPr>
              <w:tab/>
            </w:r>
            <w:r w:rsidRPr="00F073FF">
              <w:rPr>
                <w:rStyle w:val="Hyperlink"/>
                <w:noProof/>
              </w:rPr>
              <w:t>Project Scope and Objectives</w:t>
            </w:r>
            <w:r>
              <w:rPr>
                <w:noProof/>
                <w:webHidden/>
              </w:rPr>
              <w:tab/>
            </w:r>
            <w:r>
              <w:rPr>
                <w:noProof/>
                <w:webHidden/>
              </w:rPr>
              <w:fldChar w:fldCharType="begin"/>
            </w:r>
            <w:r>
              <w:rPr>
                <w:noProof/>
                <w:webHidden/>
              </w:rPr>
              <w:instrText xml:space="preserve"> PAGEREF _Toc50922158 \h </w:instrText>
            </w:r>
            <w:r>
              <w:rPr>
                <w:noProof/>
                <w:webHidden/>
              </w:rPr>
            </w:r>
            <w:r>
              <w:rPr>
                <w:noProof/>
                <w:webHidden/>
              </w:rPr>
              <w:fldChar w:fldCharType="separate"/>
            </w:r>
            <w:r>
              <w:rPr>
                <w:noProof/>
                <w:webHidden/>
              </w:rPr>
              <w:t>1</w:t>
            </w:r>
            <w:r>
              <w:rPr>
                <w:noProof/>
                <w:webHidden/>
              </w:rPr>
              <w:fldChar w:fldCharType="end"/>
            </w:r>
          </w:hyperlink>
        </w:p>
        <w:p w14:paraId="51B034C0" w14:textId="20995A16" w:rsidR="005265EE" w:rsidRDefault="005265EE">
          <w:pPr>
            <w:pStyle w:val="TOC2"/>
            <w:tabs>
              <w:tab w:val="left" w:pos="880"/>
              <w:tab w:val="right" w:leader="dot" w:pos="9060"/>
            </w:tabs>
            <w:rPr>
              <w:rFonts w:asciiTheme="minorHAnsi" w:eastAsiaTheme="minorEastAsia" w:hAnsiTheme="minorHAnsi"/>
              <w:b w:val="0"/>
              <w:noProof/>
              <w:lang w:eastAsia="en-NZ"/>
            </w:rPr>
          </w:pPr>
          <w:hyperlink w:anchor="_Toc50922159" w:history="1">
            <w:r w:rsidRPr="00F073FF">
              <w:rPr>
                <w:rStyle w:val="Hyperlink"/>
                <w:noProof/>
              </w:rPr>
              <w:t>1.2</w:t>
            </w:r>
            <w:r>
              <w:rPr>
                <w:rFonts w:asciiTheme="minorHAnsi" w:eastAsiaTheme="minorEastAsia" w:hAnsiTheme="minorHAnsi"/>
                <w:b w:val="0"/>
                <w:noProof/>
                <w:lang w:eastAsia="en-NZ"/>
              </w:rPr>
              <w:tab/>
            </w:r>
            <w:r w:rsidRPr="00F073FF">
              <w:rPr>
                <w:rStyle w:val="Hyperlink"/>
                <w:noProof/>
              </w:rPr>
              <w:t>Hazard Identification</w:t>
            </w:r>
            <w:r>
              <w:rPr>
                <w:noProof/>
                <w:webHidden/>
              </w:rPr>
              <w:tab/>
            </w:r>
            <w:r>
              <w:rPr>
                <w:noProof/>
                <w:webHidden/>
              </w:rPr>
              <w:fldChar w:fldCharType="begin"/>
            </w:r>
            <w:r>
              <w:rPr>
                <w:noProof/>
                <w:webHidden/>
              </w:rPr>
              <w:instrText xml:space="preserve"> PAGEREF _Toc50922159 \h </w:instrText>
            </w:r>
            <w:r>
              <w:rPr>
                <w:noProof/>
                <w:webHidden/>
              </w:rPr>
            </w:r>
            <w:r>
              <w:rPr>
                <w:noProof/>
                <w:webHidden/>
              </w:rPr>
              <w:fldChar w:fldCharType="separate"/>
            </w:r>
            <w:r>
              <w:rPr>
                <w:noProof/>
                <w:webHidden/>
              </w:rPr>
              <w:t>1</w:t>
            </w:r>
            <w:r>
              <w:rPr>
                <w:noProof/>
                <w:webHidden/>
              </w:rPr>
              <w:fldChar w:fldCharType="end"/>
            </w:r>
          </w:hyperlink>
        </w:p>
        <w:p w14:paraId="6FE48BFA" w14:textId="47EF5FC1" w:rsidR="005265EE" w:rsidRDefault="005265EE">
          <w:pPr>
            <w:pStyle w:val="TOC1"/>
            <w:tabs>
              <w:tab w:val="left" w:pos="440"/>
              <w:tab w:val="right" w:leader="dot" w:pos="9060"/>
            </w:tabs>
            <w:rPr>
              <w:rFonts w:asciiTheme="minorHAnsi" w:eastAsiaTheme="minorEastAsia" w:hAnsiTheme="minorHAnsi"/>
              <w:b w:val="0"/>
              <w:caps w:val="0"/>
              <w:noProof/>
              <w:lang w:eastAsia="en-NZ"/>
            </w:rPr>
          </w:pPr>
          <w:hyperlink w:anchor="_Toc50922160" w:history="1">
            <w:r w:rsidRPr="00F073FF">
              <w:rPr>
                <w:rStyle w:val="Hyperlink"/>
                <w:noProof/>
              </w:rPr>
              <w:t>2.</w:t>
            </w:r>
            <w:r>
              <w:rPr>
                <w:rFonts w:asciiTheme="minorHAnsi" w:eastAsiaTheme="minorEastAsia" w:hAnsiTheme="minorHAnsi"/>
                <w:b w:val="0"/>
                <w:caps w:val="0"/>
                <w:noProof/>
                <w:lang w:eastAsia="en-NZ"/>
              </w:rPr>
              <w:tab/>
            </w:r>
            <w:r w:rsidRPr="00F073FF">
              <w:rPr>
                <w:rStyle w:val="Hyperlink"/>
                <w:noProof/>
              </w:rPr>
              <w:t>Exposure Assessment</w:t>
            </w:r>
            <w:r>
              <w:rPr>
                <w:noProof/>
                <w:webHidden/>
              </w:rPr>
              <w:tab/>
            </w:r>
            <w:r>
              <w:rPr>
                <w:noProof/>
                <w:webHidden/>
              </w:rPr>
              <w:fldChar w:fldCharType="begin"/>
            </w:r>
            <w:r>
              <w:rPr>
                <w:noProof/>
                <w:webHidden/>
              </w:rPr>
              <w:instrText xml:space="preserve"> PAGEREF _Toc50922160 \h </w:instrText>
            </w:r>
            <w:r>
              <w:rPr>
                <w:noProof/>
                <w:webHidden/>
              </w:rPr>
            </w:r>
            <w:r>
              <w:rPr>
                <w:noProof/>
                <w:webHidden/>
              </w:rPr>
              <w:fldChar w:fldCharType="separate"/>
            </w:r>
            <w:r>
              <w:rPr>
                <w:noProof/>
                <w:webHidden/>
              </w:rPr>
              <w:t>1</w:t>
            </w:r>
            <w:r>
              <w:rPr>
                <w:noProof/>
                <w:webHidden/>
              </w:rPr>
              <w:fldChar w:fldCharType="end"/>
            </w:r>
          </w:hyperlink>
        </w:p>
        <w:p w14:paraId="2DDAFB0B" w14:textId="417FAC83" w:rsidR="005265EE" w:rsidRDefault="005265EE">
          <w:pPr>
            <w:pStyle w:val="TOC2"/>
            <w:tabs>
              <w:tab w:val="left" w:pos="880"/>
              <w:tab w:val="right" w:leader="dot" w:pos="9060"/>
            </w:tabs>
            <w:rPr>
              <w:rFonts w:asciiTheme="minorHAnsi" w:eastAsiaTheme="minorEastAsia" w:hAnsiTheme="minorHAnsi"/>
              <w:b w:val="0"/>
              <w:noProof/>
              <w:lang w:eastAsia="en-NZ"/>
            </w:rPr>
          </w:pPr>
          <w:hyperlink w:anchor="_Toc50922161" w:history="1">
            <w:r w:rsidRPr="00F073FF">
              <w:rPr>
                <w:rStyle w:val="Hyperlink"/>
                <w:noProof/>
              </w:rPr>
              <w:t>2.1</w:t>
            </w:r>
            <w:r>
              <w:rPr>
                <w:rFonts w:asciiTheme="minorHAnsi" w:eastAsiaTheme="minorEastAsia" w:hAnsiTheme="minorHAnsi"/>
                <w:b w:val="0"/>
                <w:noProof/>
                <w:lang w:eastAsia="en-NZ"/>
              </w:rPr>
              <w:tab/>
            </w:r>
            <w:r w:rsidRPr="00F073FF">
              <w:rPr>
                <w:rStyle w:val="Hyperlink"/>
                <w:noProof/>
              </w:rPr>
              <w:t>Exposure of People and Infrastructure</w:t>
            </w:r>
            <w:r>
              <w:rPr>
                <w:noProof/>
                <w:webHidden/>
              </w:rPr>
              <w:tab/>
            </w:r>
            <w:r>
              <w:rPr>
                <w:noProof/>
                <w:webHidden/>
              </w:rPr>
              <w:fldChar w:fldCharType="begin"/>
            </w:r>
            <w:r>
              <w:rPr>
                <w:noProof/>
                <w:webHidden/>
              </w:rPr>
              <w:instrText xml:space="preserve"> PAGEREF _Toc50922161 \h </w:instrText>
            </w:r>
            <w:r>
              <w:rPr>
                <w:noProof/>
                <w:webHidden/>
              </w:rPr>
            </w:r>
            <w:r>
              <w:rPr>
                <w:noProof/>
                <w:webHidden/>
              </w:rPr>
              <w:fldChar w:fldCharType="separate"/>
            </w:r>
            <w:r>
              <w:rPr>
                <w:noProof/>
                <w:webHidden/>
              </w:rPr>
              <w:t>2</w:t>
            </w:r>
            <w:r>
              <w:rPr>
                <w:noProof/>
                <w:webHidden/>
              </w:rPr>
              <w:fldChar w:fldCharType="end"/>
            </w:r>
          </w:hyperlink>
        </w:p>
        <w:p w14:paraId="44DDAD56" w14:textId="4A54F4EB" w:rsidR="005265EE" w:rsidRDefault="005265EE">
          <w:pPr>
            <w:pStyle w:val="TOC2"/>
            <w:tabs>
              <w:tab w:val="left" w:pos="880"/>
              <w:tab w:val="right" w:leader="dot" w:pos="9060"/>
            </w:tabs>
            <w:rPr>
              <w:rFonts w:asciiTheme="minorHAnsi" w:eastAsiaTheme="minorEastAsia" w:hAnsiTheme="minorHAnsi"/>
              <w:b w:val="0"/>
              <w:noProof/>
              <w:lang w:eastAsia="en-NZ"/>
            </w:rPr>
          </w:pPr>
          <w:hyperlink w:anchor="_Toc50922162" w:history="1">
            <w:r w:rsidRPr="00F073FF">
              <w:rPr>
                <w:rStyle w:val="Hyperlink"/>
                <w:noProof/>
              </w:rPr>
              <w:t>2.2</w:t>
            </w:r>
            <w:r>
              <w:rPr>
                <w:rFonts w:asciiTheme="minorHAnsi" w:eastAsiaTheme="minorEastAsia" w:hAnsiTheme="minorHAnsi"/>
                <w:b w:val="0"/>
                <w:noProof/>
                <w:lang w:eastAsia="en-NZ"/>
              </w:rPr>
              <w:tab/>
            </w:r>
            <w:r w:rsidRPr="00F073FF">
              <w:rPr>
                <w:rStyle w:val="Hyperlink"/>
                <w:noProof/>
              </w:rPr>
              <w:t>Evaluation of Uncertainty</w:t>
            </w:r>
            <w:r>
              <w:rPr>
                <w:noProof/>
                <w:webHidden/>
              </w:rPr>
              <w:tab/>
            </w:r>
            <w:r>
              <w:rPr>
                <w:noProof/>
                <w:webHidden/>
              </w:rPr>
              <w:fldChar w:fldCharType="begin"/>
            </w:r>
            <w:r>
              <w:rPr>
                <w:noProof/>
                <w:webHidden/>
              </w:rPr>
              <w:instrText xml:space="preserve"> PAGEREF _Toc50922162 \h </w:instrText>
            </w:r>
            <w:r>
              <w:rPr>
                <w:noProof/>
                <w:webHidden/>
              </w:rPr>
            </w:r>
            <w:r>
              <w:rPr>
                <w:noProof/>
                <w:webHidden/>
              </w:rPr>
              <w:fldChar w:fldCharType="separate"/>
            </w:r>
            <w:r>
              <w:rPr>
                <w:noProof/>
                <w:webHidden/>
              </w:rPr>
              <w:t>5</w:t>
            </w:r>
            <w:r>
              <w:rPr>
                <w:noProof/>
                <w:webHidden/>
              </w:rPr>
              <w:fldChar w:fldCharType="end"/>
            </w:r>
          </w:hyperlink>
        </w:p>
        <w:p w14:paraId="074F9C01" w14:textId="40053D7C" w:rsidR="005265EE" w:rsidRDefault="005265EE">
          <w:pPr>
            <w:pStyle w:val="TOC1"/>
            <w:tabs>
              <w:tab w:val="left" w:pos="440"/>
              <w:tab w:val="right" w:leader="dot" w:pos="9060"/>
            </w:tabs>
            <w:rPr>
              <w:rFonts w:asciiTheme="minorHAnsi" w:eastAsiaTheme="minorEastAsia" w:hAnsiTheme="minorHAnsi"/>
              <w:b w:val="0"/>
              <w:caps w:val="0"/>
              <w:noProof/>
              <w:lang w:eastAsia="en-NZ"/>
            </w:rPr>
          </w:pPr>
          <w:hyperlink w:anchor="_Toc50922163" w:history="1">
            <w:r w:rsidRPr="00F073FF">
              <w:rPr>
                <w:rStyle w:val="Hyperlink"/>
                <w:noProof/>
              </w:rPr>
              <w:t>3.</w:t>
            </w:r>
            <w:r>
              <w:rPr>
                <w:rFonts w:asciiTheme="minorHAnsi" w:eastAsiaTheme="minorEastAsia" w:hAnsiTheme="minorHAnsi"/>
                <w:b w:val="0"/>
                <w:caps w:val="0"/>
                <w:noProof/>
                <w:lang w:eastAsia="en-NZ"/>
              </w:rPr>
              <w:tab/>
            </w:r>
            <w:r w:rsidRPr="00F073FF">
              <w:rPr>
                <w:rStyle w:val="Hyperlink"/>
                <w:noProof/>
              </w:rPr>
              <w:t>Treatment</w:t>
            </w:r>
            <w:r>
              <w:rPr>
                <w:noProof/>
                <w:webHidden/>
              </w:rPr>
              <w:tab/>
            </w:r>
            <w:r>
              <w:rPr>
                <w:noProof/>
                <w:webHidden/>
              </w:rPr>
              <w:fldChar w:fldCharType="begin"/>
            </w:r>
            <w:r>
              <w:rPr>
                <w:noProof/>
                <w:webHidden/>
              </w:rPr>
              <w:instrText xml:space="preserve"> PAGEREF _Toc50922163 \h </w:instrText>
            </w:r>
            <w:r>
              <w:rPr>
                <w:noProof/>
                <w:webHidden/>
              </w:rPr>
            </w:r>
            <w:r>
              <w:rPr>
                <w:noProof/>
                <w:webHidden/>
              </w:rPr>
              <w:fldChar w:fldCharType="separate"/>
            </w:r>
            <w:r>
              <w:rPr>
                <w:noProof/>
                <w:webHidden/>
              </w:rPr>
              <w:t>6</w:t>
            </w:r>
            <w:r>
              <w:rPr>
                <w:noProof/>
                <w:webHidden/>
              </w:rPr>
              <w:fldChar w:fldCharType="end"/>
            </w:r>
          </w:hyperlink>
        </w:p>
        <w:p w14:paraId="14208B16" w14:textId="471BF9BB" w:rsidR="005265EE" w:rsidRDefault="005265EE">
          <w:pPr>
            <w:pStyle w:val="TOC2"/>
            <w:tabs>
              <w:tab w:val="left" w:pos="880"/>
              <w:tab w:val="right" w:leader="dot" w:pos="9060"/>
            </w:tabs>
            <w:rPr>
              <w:rFonts w:asciiTheme="minorHAnsi" w:eastAsiaTheme="minorEastAsia" w:hAnsiTheme="minorHAnsi"/>
              <w:b w:val="0"/>
              <w:noProof/>
              <w:lang w:eastAsia="en-NZ"/>
            </w:rPr>
          </w:pPr>
          <w:hyperlink w:anchor="_Toc50922164" w:history="1">
            <w:r w:rsidRPr="00F073FF">
              <w:rPr>
                <w:rStyle w:val="Hyperlink"/>
                <w:noProof/>
              </w:rPr>
              <w:t>3.1</w:t>
            </w:r>
            <w:r>
              <w:rPr>
                <w:rFonts w:asciiTheme="minorHAnsi" w:eastAsiaTheme="minorEastAsia" w:hAnsiTheme="minorHAnsi"/>
                <w:b w:val="0"/>
                <w:noProof/>
                <w:lang w:eastAsia="en-NZ"/>
              </w:rPr>
              <w:tab/>
            </w:r>
            <w:r w:rsidRPr="00F073FF">
              <w:rPr>
                <w:rStyle w:val="Hyperlink"/>
                <w:noProof/>
              </w:rPr>
              <w:t>Potential Interventions</w:t>
            </w:r>
            <w:r>
              <w:rPr>
                <w:noProof/>
                <w:webHidden/>
              </w:rPr>
              <w:tab/>
            </w:r>
            <w:r>
              <w:rPr>
                <w:noProof/>
                <w:webHidden/>
              </w:rPr>
              <w:fldChar w:fldCharType="begin"/>
            </w:r>
            <w:r>
              <w:rPr>
                <w:noProof/>
                <w:webHidden/>
              </w:rPr>
              <w:instrText xml:space="preserve"> PAGEREF _Toc50922164 \h </w:instrText>
            </w:r>
            <w:r>
              <w:rPr>
                <w:noProof/>
                <w:webHidden/>
              </w:rPr>
            </w:r>
            <w:r>
              <w:rPr>
                <w:noProof/>
                <w:webHidden/>
              </w:rPr>
              <w:fldChar w:fldCharType="separate"/>
            </w:r>
            <w:r>
              <w:rPr>
                <w:noProof/>
                <w:webHidden/>
              </w:rPr>
              <w:t>6</w:t>
            </w:r>
            <w:r>
              <w:rPr>
                <w:noProof/>
                <w:webHidden/>
              </w:rPr>
              <w:fldChar w:fldCharType="end"/>
            </w:r>
          </w:hyperlink>
        </w:p>
        <w:p w14:paraId="3F8491BA" w14:textId="4A4B3FBC" w:rsidR="005265EE" w:rsidRDefault="005265EE">
          <w:pPr>
            <w:pStyle w:val="TOC2"/>
            <w:tabs>
              <w:tab w:val="left" w:pos="880"/>
              <w:tab w:val="right" w:leader="dot" w:pos="9060"/>
            </w:tabs>
            <w:rPr>
              <w:rFonts w:asciiTheme="minorHAnsi" w:eastAsiaTheme="minorEastAsia" w:hAnsiTheme="minorHAnsi"/>
              <w:b w:val="0"/>
              <w:noProof/>
              <w:lang w:eastAsia="en-NZ"/>
            </w:rPr>
          </w:pPr>
          <w:hyperlink w:anchor="_Toc50922165" w:history="1">
            <w:r w:rsidRPr="00F073FF">
              <w:rPr>
                <w:rStyle w:val="Hyperlink"/>
                <w:noProof/>
              </w:rPr>
              <w:t>3.2</w:t>
            </w:r>
            <w:r>
              <w:rPr>
                <w:rFonts w:asciiTheme="minorHAnsi" w:eastAsiaTheme="minorEastAsia" w:hAnsiTheme="minorHAnsi"/>
                <w:b w:val="0"/>
                <w:noProof/>
                <w:lang w:eastAsia="en-NZ"/>
              </w:rPr>
              <w:tab/>
            </w:r>
            <w:r w:rsidRPr="00F073FF">
              <w:rPr>
                <w:rStyle w:val="Hyperlink"/>
                <w:noProof/>
              </w:rPr>
              <w:t>Communication with the Public</w:t>
            </w:r>
            <w:r>
              <w:rPr>
                <w:noProof/>
                <w:webHidden/>
              </w:rPr>
              <w:tab/>
            </w:r>
            <w:r>
              <w:rPr>
                <w:noProof/>
                <w:webHidden/>
              </w:rPr>
              <w:fldChar w:fldCharType="begin"/>
            </w:r>
            <w:r>
              <w:rPr>
                <w:noProof/>
                <w:webHidden/>
              </w:rPr>
              <w:instrText xml:space="preserve"> PAGEREF _Toc50922165 \h </w:instrText>
            </w:r>
            <w:r>
              <w:rPr>
                <w:noProof/>
                <w:webHidden/>
              </w:rPr>
            </w:r>
            <w:r>
              <w:rPr>
                <w:noProof/>
                <w:webHidden/>
              </w:rPr>
              <w:fldChar w:fldCharType="separate"/>
            </w:r>
            <w:r>
              <w:rPr>
                <w:noProof/>
                <w:webHidden/>
              </w:rPr>
              <w:t>7</w:t>
            </w:r>
            <w:r>
              <w:rPr>
                <w:noProof/>
                <w:webHidden/>
              </w:rPr>
              <w:fldChar w:fldCharType="end"/>
            </w:r>
          </w:hyperlink>
        </w:p>
        <w:p w14:paraId="5BD75207" w14:textId="738E9438" w:rsidR="005265EE" w:rsidRDefault="005265EE">
          <w:pPr>
            <w:pStyle w:val="TOC2"/>
            <w:tabs>
              <w:tab w:val="left" w:pos="880"/>
              <w:tab w:val="right" w:leader="dot" w:pos="9060"/>
            </w:tabs>
            <w:rPr>
              <w:rFonts w:asciiTheme="minorHAnsi" w:eastAsiaTheme="minorEastAsia" w:hAnsiTheme="minorHAnsi"/>
              <w:b w:val="0"/>
              <w:noProof/>
              <w:lang w:eastAsia="en-NZ"/>
            </w:rPr>
          </w:pPr>
          <w:hyperlink w:anchor="_Toc50922166" w:history="1">
            <w:r w:rsidRPr="00F073FF">
              <w:rPr>
                <w:rStyle w:val="Hyperlink"/>
                <w:noProof/>
              </w:rPr>
              <w:t>3.3</w:t>
            </w:r>
            <w:r>
              <w:rPr>
                <w:rFonts w:asciiTheme="minorHAnsi" w:eastAsiaTheme="minorEastAsia" w:hAnsiTheme="minorHAnsi"/>
                <w:b w:val="0"/>
                <w:noProof/>
                <w:lang w:eastAsia="en-NZ"/>
              </w:rPr>
              <w:tab/>
            </w:r>
            <w:r w:rsidRPr="00F073FF">
              <w:rPr>
                <w:rStyle w:val="Hyperlink"/>
                <w:noProof/>
              </w:rPr>
              <w:t>Recommendations</w:t>
            </w:r>
            <w:r>
              <w:rPr>
                <w:noProof/>
                <w:webHidden/>
              </w:rPr>
              <w:tab/>
            </w:r>
            <w:r>
              <w:rPr>
                <w:noProof/>
                <w:webHidden/>
              </w:rPr>
              <w:fldChar w:fldCharType="begin"/>
            </w:r>
            <w:r>
              <w:rPr>
                <w:noProof/>
                <w:webHidden/>
              </w:rPr>
              <w:instrText xml:space="preserve"> PAGEREF _Toc50922166 \h </w:instrText>
            </w:r>
            <w:r>
              <w:rPr>
                <w:noProof/>
                <w:webHidden/>
              </w:rPr>
            </w:r>
            <w:r>
              <w:rPr>
                <w:noProof/>
                <w:webHidden/>
              </w:rPr>
              <w:fldChar w:fldCharType="separate"/>
            </w:r>
            <w:r>
              <w:rPr>
                <w:noProof/>
                <w:webHidden/>
              </w:rPr>
              <w:t>7</w:t>
            </w:r>
            <w:r>
              <w:rPr>
                <w:noProof/>
                <w:webHidden/>
              </w:rPr>
              <w:fldChar w:fldCharType="end"/>
            </w:r>
          </w:hyperlink>
        </w:p>
        <w:p w14:paraId="6E72BEFE" w14:textId="0914F343" w:rsidR="005265EE" w:rsidRDefault="005265EE">
          <w:pPr>
            <w:pStyle w:val="TOC1"/>
            <w:tabs>
              <w:tab w:val="left" w:pos="440"/>
              <w:tab w:val="right" w:leader="dot" w:pos="9060"/>
            </w:tabs>
            <w:rPr>
              <w:rFonts w:asciiTheme="minorHAnsi" w:eastAsiaTheme="minorEastAsia" w:hAnsiTheme="minorHAnsi"/>
              <w:b w:val="0"/>
              <w:caps w:val="0"/>
              <w:noProof/>
              <w:lang w:eastAsia="en-NZ"/>
            </w:rPr>
          </w:pPr>
          <w:hyperlink w:anchor="_Toc50922167" w:history="1">
            <w:r w:rsidRPr="00F073FF">
              <w:rPr>
                <w:rStyle w:val="Hyperlink"/>
                <w:noProof/>
              </w:rPr>
              <w:t>4.</w:t>
            </w:r>
            <w:r>
              <w:rPr>
                <w:rFonts w:asciiTheme="minorHAnsi" w:eastAsiaTheme="minorEastAsia" w:hAnsiTheme="minorHAnsi"/>
                <w:b w:val="0"/>
                <w:caps w:val="0"/>
                <w:noProof/>
                <w:lang w:eastAsia="en-NZ"/>
              </w:rPr>
              <w:tab/>
            </w:r>
            <w:r w:rsidRPr="00F073FF">
              <w:rPr>
                <w:rStyle w:val="Hyperlink"/>
                <w:noProof/>
              </w:rPr>
              <w:t>References</w:t>
            </w:r>
            <w:r>
              <w:rPr>
                <w:noProof/>
                <w:webHidden/>
              </w:rPr>
              <w:tab/>
            </w:r>
            <w:r>
              <w:rPr>
                <w:noProof/>
                <w:webHidden/>
              </w:rPr>
              <w:fldChar w:fldCharType="begin"/>
            </w:r>
            <w:r>
              <w:rPr>
                <w:noProof/>
                <w:webHidden/>
              </w:rPr>
              <w:instrText xml:space="preserve"> PAGEREF _Toc50922167 \h </w:instrText>
            </w:r>
            <w:r>
              <w:rPr>
                <w:noProof/>
                <w:webHidden/>
              </w:rPr>
            </w:r>
            <w:r>
              <w:rPr>
                <w:noProof/>
                <w:webHidden/>
              </w:rPr>
              <w:fldChar w:fldCharType="separate"/>
            </w:r>
            <w:r>
              <w:rPr>
                <w:noProof/>
                <w:webHidden/>
              </w:rPr>
              <w:t>7</w:t>
            </w:r>
            <w:r>
              <w:rPr>
                <w:noProof/>
                <w:webHidden/>
              </w:rPr>
              <w:fldChar w:fldCharType="end"/>
            </w:r>
          </w:hyperlink>
        </w:p>
        <w:p w14:paraId="74E001F4" w14:textId="4315F80E" w:rsidR="00450907" w:rsidRDefault="00914FE3" w:rsidP="00E31F47">
          <w:r>
            <w:rPr>
              <w:b/>
              <w:caps/>
            </w:rPr>
            <w:fldChar w:fldCharType="end"/>
          </w:r>
        </w:p>
      </w:sdtContent>
    </w:sdt>
    <w:p w14:paraId="50B7DE08" w14:textId="77777777" w:rsidR="00450907" w:rsidRDefault="00450907" w:rsidP="00E31F47"/>
    <w:p w14:paraId="38CDC46E" w14:textId="77777777" w:rsidR="00134D1A" w:rsidRPr="00450907" w:rsidRDefault="00134D1A" w:rsidP="00E31F47">
      <w:pPr>
        <w:sectPr w:rsidR="00134D1A" w:rsidRPr="00450907" w:rsidSect="00450907">
          <w:headerReference w:type="first" r:id="rId12"/>
          <w:footerReference w:type="first" r:id="rId13"/>
          <w:pgSz w:w="11906" w:h="16838" w:code="9"/>
          <w:pgMar w:top="1418" w:right="1418" w:bottom="1418" w:left="1418" w:header="709" w:footer="709" w:gutter="0"/>
          <w:pgNumType w:fmt="lowerRoman" w:start="1"/>
          <w:cols w:space="708"/>
          <w:titlePg/>
          <w:docGrid w:linePitch="360"/>
        </w:sectPr>
      </w:pPr>
    </w:p>
    <w:p w14:paraId="48F57C8A" w14:textId="6BFBB8B9" w:rsidR="00AE1178" w:rsidRDefault="00432637" w:rsidP="00432637">
      <w:pPr>
        <w:pStyle w:val="Heading1"/>
      </w:pPr>
      <w:bookmarkStart w:id="0" w:name="_Toc50922157"/>
      <w:r>
        <w:lastRenderedPageBreak/>
        <w:t>Background</w:t>
      </w:r>
      <w:bookmarkEnd w:id="0"/>
    </w:p>
    <w:p w14:paraId="620E6DDB" w14:textId="7AF9CA95" w:rsidR="00CC3FE4" w:rsidRDefault="0042634B" w:rsidP="002B2781">
      <w:r>
        <w:t>Climate change is an issue that has seen heightened attention</w:t>
      </w:r>
      <w:r w:rsidR="00CC3FE4">
        <w:t xml:space="preserve"> in recent years and will likely see more attention in the future, as implications of neglecting its effects greaten. The Christchurch community, like all communities, must prepare for the effects of climate change. Christchurch being a coastal city, has a significant risk of exposure to rising sea levels.</w:t>
      </w:r>
    </w:p>
    <w:p w14:paraId="76751BA1" w14:textId="43C1122F" w:rsidR="00432637" w:rsidRDefault="00432637" w:rsidP="00432637">
      <w:pPr>
        <w:pStyle w:val="Heading2"/>
      </w:pPr>
      <w:bookmarkStart w:id="1" w:name="_Toc50922158"/>
      <w:r>
        <w:t>Project Scope</w:t>
      </w:r>
      <w:r w:rsidR="008B2F0B">
        <w:t xml:space="preserve"> and Objectives</w:t>
      </w:r>
      <w:bookmarkEnd w:id="1"/>
    </w:p>
    <w:p w14:paraId="0AD47296" w14:textId="63C3451F" w:rsidR="00CC3FE4" w:rsidRDefault="00876F45" w:rsidP="00CC3FE4">
      <w:r>
        <w:t xml:space="preserve">The </w:t>
      </w:r>
      <w:r w:rsidR="00845EAB">
        <w:t>objective</w:t>
      </w:r>
      <w:r>
        <w:t xml:space="preserve"> of this report is to estimate Christchurch’s climate risk to sea level rise and discuss the implications of such risk</w:t>
      </w:r>
      <w:r w:rsidR="00F519D9">
        <w:t xml:space="preserve"> on the people of Christchurch and its infrastructure. </w:t>
      </w:r>
      <w:r w:rsidR="00845EAB">
        <w:t xml:space="preserve">The issue of sea level rise is a broad one, and naturally involves many different </w:t>
      </w:r>
      <w:r w:rsidR="00905C37">
        <w:t xml:space="preserve">parties, namely the Christchurch City Council, the Canterbury Regional Council, and the residents of Christchurch. </w:t>
      </w:r>
      <w:r w:rsidR="00F519D9">
        <w:t xml:space="preserve">The scope of this report only includes risk due to sea level rise, but Christchurch will experience many different climate risks in </w:t>
      </w:r>
      <w:r w:rsidR="000A4D3A">
        <w:t xml:space="preserve">the </w:t>
      </w:r>
      <w:r w:rsidR="00F519D9">
        <w:t xml:space="preserve">future and should be prepared for each of them. Due to the narrow nature of this assessment it is recommended </w:t>
      </w:r>
      <w:r w:rsidR="00CD16EC">
        <w:t>that treatment options presented in this report are considered in conjunction with recommendations regarding other risks from alternative sources.</w:t>
      </w:r>
    </w:p>
    <w:p w14:paraId="5D40FF17" w14:textId="35D7B66A" w:rsidR="008B2F0B" w:rsidRDefault="006B3537" w:rsidP="002B2781">
      <w:pPr>
        <w:pStyle w:val="Heading2"/>
      </w:pPr>
      <w:bookmarkStart w:id="2" w:name="_Toc50922159"/>
      <w:r>
        <w:t>Hazard Identification</w:t>
      </w:r>
      <w:bookmarkEnd w:id="2"/>
    </w:p>
    <w:p w14:paraId="571E7E9F" w14:textId="6136F036" w:rsidR="00905C37" w:rsidRDefault="0075464C" w:rsidP="00CD16EC">
      <w:r>
        <w:t>Sea level rise is primarily caused by an increase in global temperature. The increased temperature invokes thermal expansion of water in the sea, as well as accelerating the rate that glaciers and ice sheets melt into the ocean.</w:t>
      </w:r>
    </w:p>
    <w:p w14:paraId="13AA2AE6" w14:textId="57EAB530" w:rsidR="00153996" w:rsidRDefault="00153996" w:rsidP="00CD16EC">
      <w:r>
        <w:t xml:space="preserve">Sea level rise can cause destructive erosion, flooding of low-lying areas and salt contamination among other things, all of which can </w:t>
      </w:r>
      <w:r w:rsidR="00EB47DD">
        <w:t>influence</w:t>
      </w:r>
      <w:r>
        <w:t xml:space="preserve"> people.</w:t>
      </w:r>
    </w:p>
    <w:p w14:paraId="1C26F762" w14:textId="59B1BD19" w:rsidR="0075464C" w:rsidRDefault="00EB47DD" w:rsidP="00CD16EC">
      <w:r>
        <w:t xml:space="preserve"> A variety of soft and hard measures can be implemented to mitigate risk from sea level rise, such as seawalls, beach nourishment, and community relocation. The best option will be different depending on the exposure to risk, the concerns of the community, and the potential maladaptation, among other things.</w:t>
      </w:r>
    </w:p>
    <w:p w14:paraId="12B05196" w14:textId="77777777" w:rsidR="00EB47DD" w:rsidRDefault="00EB47DD" w:rsidP="00CD16EC"/>
    <w:p w14:paraId="7F7DBB6C" w14:textId="1EC25055" w:rsidR="008B2F0B" w:rsidRDefault="008B2F0B" w:rsidP="008B2F0B">
      <w:pPr>
        <w:pStyle w:val="Heading1"/>
      </w:pPr>
      <w:bookmarkStart w:id="3" w:name="_Toc50922160"/>
      <w:r>
        <w:t>Exposure Assessment</w:t>
      </w:r>
      <w:bookmarkEnd w:id="3"/>
    </w:p>
    <w:p w14:paraId="032E56D1" w14:textId="5402EAF9" w:rsidR="00B1031D" w:rsidRDefault="00B1031D" w:rsidP="00C61BCE">
      <w:r>
        <w:t xml:space="preserve">A basic risk assessment was undertaken using data obtained from </w:t>
      </w:r>
      <w:r w:rsidR="00341DE5">
        <w:t>various sources</w:t>
      </w:r>
      <w:r>
        <w:t>. The data were shape files mapping people and infrastructure to a location</w:t>
      </w:r>
      <w:r w:rsidR="00341DE5">
        <w:t xml:space="preserve"> </w:t>
      </w:r>
      <w:r>
        <w:t xml:space="preserve">and shape files representing flooding in each location associated with each 0.1 m increment of sea level rise. </w:t>
      </w:r>
      <w:r w:rsidR="00853044">
        <w:t>The flooding data</w:t>
      </w:r>
      <w:r w:rsidR="00C61BCE">
        <w:t xml:space="preserve"> was obtained</w:t>
      </w:r>
      <w:r w:rsidR="00C61BCE">
        <w:t xml:space="preserve"> from the National Institute of Water &amp; Atmospheric Research, NIWA, (</w:t>
      </w:r>
      <w:proofErr w:type="spellStart"/>
      <w:r w:rsidR="00C61BCE">
        <w:t>Paulik</w:t>
      </w:r>
      <w:proofErr w:type="spellEnd"/>
      <w:r w:rsidR="00C61BCE">
        <w:t xml:space="preserve"> </w:t>
      </w:r>
      <w:r w:rsidR="00C61BCE">
        <w:lastRenderedPageBreak/>
        <w:t>et al, 2020)</w:t>
      </w:r>
      <w:r w:rsidR="00853044">
        <w:t xml:space="preserve"> and the people and infrastructure data were obtained from the 2018 Census (Stats NZ, 2020)</w:t>
      </w:r>
      <w:r w:rsidR="00C61BCE">
        <w:t xml:space="preserve">. </w:t>
      </w:r>
      <w:r w:rsidR="00250556" w:rsidRPr="00250556">
        <w:t>The population shape file was</w:t>
      </w:r>
      <w:r w:rsidR="00341DE5">
        <w:t xml:space="preserve"> </w:t>
      </w:r>
      <w:r w:rsidR="00250556" w:rsidRPr="00250556">
        <w:t>clipped, using the SLR shape files, and then plotted according to RCP2 and RCP8</w:t>
      </w:r>
      <w:r w:rsidR="00250556">
        <w:t xml:space="preserve"> sea</w:t>
      </w:r>
      <w:r w:rsidR="00341DE5">
        <w:t xml:space="preserve"> </w:t>
      </w:r>
      <w:r w:rsidR="00250556">
        <w:t>level rise predictions</w:t>
      </w:r>
      <w:r w:rsidR="00341DE5">
        <w:t xml:space="preserve"> (IPCC Representative Concentration Pathways)</w:t>
      </w:r>
      <w:r w:rsidR="00250556">
        <w:t xml:space="preserve">. </w:t>
      </w:r>
      <w:r>
        <w:t xml:space="preserve">The 95% confidence intervals were obtained </w:t>
      </w:r>
      <w:r w:rsidR="004B5D9F">
        <w:t>via the Monte Carlo method of uncertainty. The graphs produced are presented in the following section as Figures 1-8</w:t>
      </w:r>
    </w:p>
    <w:p w14:paraId="55C3A515" w14:textId="36310070" w:rsidR="004B5D9F" w:rsidRDefault="004B5D9F" w:rsidP="004B5D9F">
      <w:pPr>
        <w:pStyle w:val="Heading2"/>
      </w:pPr>
      <w:bookmarkStart w:id="4" w:name="_Toc50922161"/>
      <w:r>
        <w:t>Exposure of People and Infrastructure</w:t>
      </w:r>
      <w:bookmarkEnd w:id="4"/>
    </w:p>
    <w:p w14:paraId="15068544" w14:textId="77B23FCA" w:rsidR="001F2E26" w:rsidRDefault="00CF45E3" w:rsidP="001F2E26">
      <w:pPr>
        <w:rPr>
          <w:noProof/>
        </w:rPr>
      </w:pPr>
      <w:r>
        <w:t>Four different variables were analysed. These were the amount of people exposed, the length of road exposed, the amount of bridges exposed, and the length of potable water pipeline exposed. For each variable two graphs were produced, one with the expected number or len</w:t>
      </w:r>
      <w:r w:rsidR="00C34C32">
        <w:t>gth exposed and the other as a percentage of the total amount or length.</w:t>
      </w:r>
    </w:p>
    <w:p w14:paraId="439EEED3" w14:textId="1E3C9400" w:rsidR="004B5D9F" w:rsidRDefault="005F67AA" w:rsidP="004B5D9F">
      <w:pPr>
        <w:jc w:val="center"/>
      </w:pPr>
      <w:r>
        <w:rPr>
          <w:noProof/>
        </w:rPr>
        <w:drawing>
          <wp:inline distT="0" distB="0" distL="0" distR="0" wp14:anchorId="2D27C80B" wp14:editId="15BD32F8">
            <wp:extent cx="3988942" cy="2520000"/>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 2020-09-13 094841.png"/>
                    <pic:cNvPicPr/>
                  </pic:nvPicPr>
                  <pic:blipFill rotWithShape="1">
                    <a:blip r:embed="rId14">
                      <a:extLst>
                        <a:ext uri="{28A0092B-C50C-407E-A947-70E740481C1C}">
                          <a14:useLocalDpi xmlns:a14="http://schemas.microsoft.com/office/drawing/2010/main" val="0"/>
                        </a:ext>
                      </a:extLst>
                    </a:blip>
                    <a:srcRect t="7283"/>
                    <a:stretch/>
                  </pic:blipFill>
                  <pic:spPr bwMode="auto">
                    <a:xfrm>
                      <a:off x="0" y="0"/>
                      <a:ext cx="3988942" cy="2520000"/>
                    </a:xfrm>
                    <a:prstGeom prst="rect">
                      <a:avLst/>
                    </a:prstGeom>
                    <a:ln>
                      <a:noFill/>
                    </a:ln>
                    <a:extLst>
                      <a:ext uri="{53640926-AAD7-44D8-BBD7-CCE9431645EC}">
                        <a14:shadowObscured xmlns:a14="http://schemas.microsoft.com/office/drawing/2010/main"/>
                      </a:ext>
                    </a:extLst>
                  </pic:spPr>
                </pic:pic>
              </a:graphicData>
            </a:graphic>
          </wp:inline>
        </w:drawing>
      </w:r>
    </w:p>
    <w:p w14:paraId="11968078" w14:textId="797A2BDB" w:rsidR="004B5D9F" w:rsidRDefault="004B5D9F" w:rsidP="004B5D9F">
      <w:pPr>
        <w:jc w:val="center"/>
      </w:pPr>
      <w:r>
        <w:t>Figure 1: Risk assessment of population in Christchurch.</w:t>
      </w:r>
    </w:p>
    <w:p w14:paraId="7E2C9C0B" w14:textId="334CFFDE" w:rsidR="004B5D9F" w:rsidRDefault="005F67AA" w:rsidP="004B5D9F">
      <w:pPr>
        <w:jc w:val="center"/>
      </w:pPr>
      <w:r>
        <w:rPr>
          <w:noProof/>
        </w:rPr>
        <w:drawing>
          <wp:inline distT="0" distB="0" distL="0" distR="0" wp14:anchorId="4B5D90D2" wp14:editId="6E8160CA">
            <wp:extent cx="3734745" cy="2520000"/>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2020-09-13 094849.png"/>
                    <pic:cNvPicPr/>
                  </pic:nvPicPr>
                  <pic:blipFill rotWithShape="1">
                    <a:blip r:embed="rId15">
                      <a:extLst>
                        <a:ext uri="{28A0092B-C50C-407E-A947-70E740481C1C}">
                          <a14:useLocalDpi xmlns:a14="http://schemas.microsoft.com/office/drawing/2010/main" val="0"/>
                        </a:ext>
                      </a:extLst>
                    </a:blip>
                    <a:srcRect t="7283"/>
                    <a:stretch/>
                  </pic:blipFill>
                  <pic:spPr bwMode="auto">
                    <a:xfrm>
                      <a:off x="0" y="0"/>
                      <a:ext cx="3734745" cy="2520000"/>
                    </a:xfrm>
                    <a:prstGeom prst="rect">
                      <a:avLst/>
                    </a:prstGeom>
                    <a:ln>
                      <a:noFill/>
                    </a:ln>
                    <a:extLst>
                      <a:ext uri="{53640926-AAD7-44D8-BBD7-CCE9431645EC}">
                        <a14:shadowObscured xmlns:a14="http://schemas.microsoft.com/office/drawing/2010/main"/>
                      </a:ext>
                    </a:extLst>
                  </pic:spPr>
                </pic:pic>
              </a:graphicData>
            </a:graphic>
          </wp:inline>
        </w:drawing>
      </w:r>
    </w:p>
    <w:p w14:paraId="7A62D8C2" w14:textId="5C47B9B5" w:rsidR="004B5D9F" w:rsidRDefault="004B5D9F" w:rsidP="004B5D9F">
      <w:pPr>
        <w:jc w:val="center"/>
      </w:pPr>
      <w:r>
        <w:t xml:space="preserve">Figure 2: Risk assessment of population </w:t>
      </w:r>
      <w:r w:rsidR="00320A4D">
        <w:t>as a percentage</w:t>
      </w:r>
      <w:r>
        <w:t>.</w:t>
      </w:r>
    </w:p>
    <w:p w14:paraId="20179F5A" w14:textId="43BADC98" w:rsidR="003C2FA1" w:rsidRDefault="003C2FA1" w:rsidP="004B5D9F">
      <w:r>
        <w:lastRenderedPageBreak/>
        <w:t xml:space="preserve">The people exposed to risk were assessed as is shown in figure 1. Following </w:t>
      </w:r>
      <w:r w:rsidR="007554F3">
        <w:t xml:space="preserve">either </w:t>
      </w:r>
      <w:r>
        <w:t xml:space="preserve">RCP2 </w:t>
      </w:r>
      <w:r w:rsidR="007554F3">
        <w:t xml:space="preserve">or RCP8 </w:t>
      </w:r>
      <w:r>
        <w:t>it is expected that approximately 1</w:t>
      </w:r>
      <w:r w:rsidR="007554F3">
        <w:t>3</w:t>
      </w:r>
      <w:r>
        <w:t>.5% of the population will be exposed by 20</w:t>
      </w:r>
      <w:r w:rsidR="007554F3">
        <w:t>4</w:t>
      </w:r>
      <w:r>
        <w:t>0</w:t>
      </w:r>
      <w:r w:rsidR="007554F3">
        <w:t xml:space="preserve">. </w:t>
      </w:r>
      <w:r>
        <w:t xml:space="preserve">Knowing the percentage of people exposed allows the allocation of resources </w:t>
      </w:r>
      <w:r w:rsidR="000F4367">
        <w:t>and funding in proportion to the amount of people affected.</w:t>
      </w:r>
    </w:p>
    <w:p w14:paraId="3C112637" w14:textId="5D0C864A" w:rsidR="004B5D9F" w:rsidRDefault="005F67AA" w:rsidP="004B5D9F">
      <w:pPr>
        <w:jc w:val="center"/>
      </w:pPr>
      <w:r>
        <w:rPr>
          <w:noProof/>
        </w:rPr>
        <w:drawing>
          <wp:inline distT="0" distB="0" distL="0" distR="0" wp14:anchorId="3E4AF36E" wp14:editId="31FD6D15">
            <wp:extent cx="3954424" cy="2520000"/>
            <wp:effectExtent l="0" t="0" r="8255"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2020-09-13 094914.png"/>
                    <pic:cNvPicPr/>
                  </pic:nvPicPr>
                  <pic:blipFill rotWithShape="1">
                    <a:blip r:embed="rId16">
                      <a:extLst>
                        <a:ext uri="{28A0092B-C50C-407E-A947-70E740481C1C}">
                          <a14:useLocalDpi xmlns:a14="http://schemas.microsoft.com/office/drawing/2010/main" val="0"/>
                        </a:ext>
                      </a:extLst>
                    </a:blip>
                    <a:srcRect t="6474"/>
                    <a:stretch/>
                  </pic:blipFill>
                  <pic:spPr bwMode="auto">
                    <a:xfrm>
                      <a:off x="0" y="0"/>
                      <a:ext cx="3954424" cy="2520000"/>
                    </a:xfrm>
                    <a:prstGeom prst="rect">
                      <a:avLst/>
                    </a:prstGeom>
                    <a:ln>
                      <a:noFill/>
                    </a:ln>
                    <a:extLst>
                      <a:ext uri="{53640926-AAD7-44D8-BBD7-CCE9431645EC}">
                        <a14:shadowObscured xmlns:a14="http://schemas.microsoft.com/office/drawing/2010/main"/>
                      </a:ext>
                    </a:extLst>
                  </pic:spPr>
                </pic:pic>
              </a:graphicData>
            </a:graphic>
          </wp:inline>
        </w:drawing>
      </w:r>
    </w:p>
    <w:p w14:paraId="6656823C" w14:textId="41B6E05D" w:rsidR="004B5D9F" w:rsidRDefault="004B5D9F" w:rsidP="004B5D9F">
      <w:pPr>
        <w:jc w:val="center"/>
      </w:pPr>
      <w:r>
        <w:t>Figure 3: Risk assessment of roads in Christchurch.</w:t>
      </w:r>
    </w:p>
    <w:p w14:paraId="0F2EA2FF" w14:textId="4C9AEA44" w:rsidR="004B5D9F" w:rsidRDefault="005F67AA" w:rsidP="004B5D9F">
      <w:pPr>
        <w:jc w:val="center"/>
      </w:pPr>
      <w:r>
        <w:rPr>
          <w:noProof/>
        </w:rPr>
        <w:drawing>
          <wp:inline distT="0" distB="0" distL="0" distR="0" wp14:anchorId="6B68D1FB" wp14:editId="0C0084C4">
            <wp:extent cx="3702425" cy="2520000"/>
            <wp:effectExtent l="0" t="0" r="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2020-09-13 094923.png"/>
                    <pic:cNvPicPr/>
                  </pic:nvPicPr>
                  <pic:blipFill rotWithShape="1">
                    <a:blip r:embed="rId17">
                      <a:extLst>
                        <a:ext uri="{28A0092B-C50C-407E-A947-70E740481C1C}">
                          <a14:useLocalDpi xmlns:a14="http://schemas.microsoft.com/office/drawing/2010/main" val="0"/>
                        </a:ext>
                      </a:extLst>
                    </a:blip>
                    <a:srcRect t="6474"/>
                    <a:stretch/>
                  </pic:blipFill>
                  <pic:spPr bwMode="auto">
                    <a:xfrm>
                      <a:off x="0" y="0"/>
                      <a:ext cx="3702425" cy="2520000"/>
                    </a:xfrm>
                    <a:prstGeom prst="rect">
                      <a:avLst/>
                    </a:prstGeom>
                    <a:ln>
                      <a:noFill/>
                    </a:ln>
                    <a:extLst>
                      <a:ext uri="{53640926-AAD7-44D8-BBD7-CCE9431645EC}">
                        <a14:shadowObscured xmlns:a14="http://schemas.microsoft.com/office/drawing/2010/main"/>
                      </a:ext>
                    </a:extLst>
                  </pic:spPr>
                </pic:pic>
              </a:graphicData>
            </a:graphic>
          </wp:inline>
        </w:drawing>
      </w:r>
    </w:p>
    <w:p w14:paraId="6FAD43AC" w14:textId="71D2CE97" w:rsidR="004B5D9F" w:rsidRDefault="004B5D9F" w:rsidP="004B5D9F">
      <w:pPr>
        <w:jc w:val="center"/>
      </w:pPr>
      <w:r>
        <w:t xml:space="preserve">Figure 4: Risk assessment of roads </w:t>
      </w:r>
      <w:r w:rsidR="00320A4D">
        <w:t>as a percentage</w:t>
      </w:r>
      <w:r>
        <w:t>.</w:t>
      </w:r>
    </w:p>
    <w:p w14:paraId="730B1327" w14:textId="03F2725E" w:rsidR="001F2E26" w:rsidRDefault="000F4367" w:rsidP="000F4367">
      <w:r>
        <w:t xml:space="preserve">The length of road exposed to risk was assessed as is shown in figure 3. Following </w:t>
      </w:r>
      <w:r w:rsidR="007554F3">
        <w:t xml:space="preserve">either </w:t>
      </w:r>
      <w:r>
        <w:t xml:space="preserve">RCP2 </w:t>
      </w:r>
      <w:r w:rsidR="007554F3">
        <w:t xml:space="preserve">or RCP8 </w:t>
      </w:r>
      <w:r>
        <w:t xml:space="preserve">it is expected that approximately </w:t>
      </w:r>
      <w:r w:rsidR="007554F3">
        <w:t>8.5</w:t>
      </w:r>
      <w:r>
        <w:t>% of the roading in Christchurch will be exposed by 20</w:t>
      </w:r>
      <w:r w:rsidR="007554F3">
        <w:t xml:space="preserve">40. </w:t>
      </w:r>
      <w:r>
        <w:t>The lengths of road affected were analysed because the people of Christchurch are very reliant on roads because housing is very low density</w:t>
      </w:r>
      <w:r w:rsidR="00320A4D">
        <w:t>. M</w:t>
      </w:r>
      <w:r>
        <w:t>ost people need to travel a fair distance each day</w:t>
      </w:r>
      <w:r w:rsidR="00320A4D">
        <w:t xml:space="preserve"> and a</w:t>
      </w:r>
      <w:r>
        <w:t>ll of Christchurch’s mainstream public transport is road-based also.</w:t>
      </w:r>
      <w:r w:rsidR="000B5364">
        <w:t xml:space="preserve"> </w:t>
      </w:r>
    </w:p>
    <w:p w14:paraId="1FA87093" w14:textId="62EE942E" w:rsidR="001F2E26" w:rsidRDefault="005F67AA" w:rsidP="004B5D9F">
      <w:pPr>
        <w:jc w:val="center"/>
      </w:pPr>
      <w:r>
        <w:rPr>
          <w:noProof/>
        </w:rPr>
        <w:lastRenderedPageBreak/>
        <w:drawing>
          <wp:inline distT="0" distB="0" distL="0" distR="0" wp14:anchorId="41E5C213" wp14:editId="693E891A">
            <wp:extent cx="3734745" cy="2520000"/>
            <wp:effectExtent l="0" t="0" r="0"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2020-09-13 094940.png"/>
                    <pic:cNvPicPr/>
                  </pic:nvPicPr>
                  <pic:blipFill rotWithShape="1">
                    <a:blip r:embed="rId18">
                      <a:extLst>
                        <a:ext uri="{28A0092B-C50C-407E-A947-70E740481C1C}">
                          <a14:useLocalDpi xmlns:a14="http://schemas.microsoft.com/office/drawing/2010/main" val="0"/>
                        </a:ext>
                      </a:extLst>
                    </a:blip>
                    <a:srcRect t="7283"/>
                    <a:stretch/>
                  </pic:blipFill>
                  <pic:spPr bwMode="auto">
                    <a:xfrm>
                      <a:off x="0" y="0"/>
                      <a:ext cx="3734745" cy="2520000"/>
                    </a:xfrm>
                    <a:prstGeom prst="rect">
                      <a:avLst/>
                    </a:prstGeom>
                    <a:ln>
                      <a:noFill/>
                    </a:ln>
                    <a:extLst>
                      <a:ext uri="{53640926-AAD7-44D8-BBD7-CCE9431645EC}">
                        <a14:shadowObscured xmlns:a14="http://schemas.microsoft.com/office/drawing/2010/main"/>
                      </a:ext>
                    </a:extLst>
                  </pic:spPr>
                </pic:pic>
              </a:graphicData>
            </a:graphic>
          </wp:inline>
        </w:drawing>
      </w:r>
    </w:p>
    <w:p w14:paraId="3A260A6E" w14:textId="47EFE370" w:rsidR="001F2E26" w:rsidRDefault="001F2E26" w:rsidP="001F2E26">
      <w:pPr>
        <w:jc w:val="center"/>
      </w:pPr>
      <w:r>
        <w:t>Figure 5: Risk assessment of bridges in Christchurch.</w:t>
      </w:r>
    </w:p>
    <w:p w14:paraId="691234F6" w14:textId="7A86B880" w:rsidR="001F2E26" w:rsidRDefault="005F67AA" w:rsidP="004B5D9F">
      <w:pPr>
        <w:jc w:val="center"/>
      </w:pPr>
      <w:r>
        <w:rPr>
          <w:noProof/>
        </w:rPr>
        <w:drawing>
          <wp:inline distT="0" distB="0" distL="0" distR="0" wp14:anchorId="574678B5" wp14:editId="16999620">
            <wp:extent cx="3734745" cy="25200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 2020-09-13 094947.png"/>
                    <pic:cNvPicPr/>
                  </pic:nvPicPr>
                  <pic:blipFill rotWithShape="1">
                    <a:blip r:embed="rId19">
                      <a:extLst>
                        <a:ext uri="{28A0092B-C50C-407E-A947-70E740481C1C}">
                          <a14:useLocalDpi xmlns:a14="http://schemas.microsoft.com/office/drawing/2010/main" val="0"/>
                        </a:ext>
                      </a:extLst>
                    </a:blip>
                    <a:srcRect t="7283"/>
                    <a:stretch/>
                  </pic:blipFill>
                  <pic:spPr bwMode="auto">
                    <a:xfrm>
                      <a:off x="0" y="0"/>
                      <a:ext cx="3734745" cy="2520000"/>
                    </a:xfrm>
                    <a:prstGeom prst="rect">
                      <a:avLst/>
                    </a:prstGeom>
                    <a:ln>
                      <a:noFill/>
                    </a:ln>
                    <a:extLst>
                      <a:ext uri="{53640926-AAD7-44D8-BBD7-CCE9431645EC}">
                        <a14:shadowObscured xmlns:a14="http://schemas.microsoft.com/office/drawing/2010/main"/>
                      </a:ext>
                    </a:extLst>
                  </pic:spPr>
                </pic:pic>
              </a:graphicData>
            </a:graphic>
          </wp:inline>
        </w:drawing>
      </w:r>
    </w:p>
    <w:p w14:paraId="307711B2" w14:textId="52EEAD48" w:rsidR="001F2E26" w:rsidRDefault="001F2E26" w:rsidP="001F2E26">
      <w:pPr>
        <w:jc w:val="center"/>
      </w:pPr>
      <w:r>
        <w:t xml:space="preserve">Figure 6: Risk assessment of bridges </w:t>
      </w:r>
      <w:r w:rsidR="00320A4D">
        <w:t>as a percentage</w:t>
      </w:r>
      <w:r>
        <w:t>.</w:t>
      </w:r>
    </w:p>
    <w:p w14:paraId="16C98379" w14:textId="47FC30DA" w:rsidR="009A76B0" w:rsidRDefault="009A76B0" w:rsidP="009A76B0">
      <w:r>
        <w:t xml:space="preserve">The bridges exposed to risk were assessed as is shown in figure 5. Following </w:t>
      </w:r>
      <w:r w:rsidR="007554F3">
        <w:t xml:space="preserve">either </w:t>
      </w:r>
      <w:r>
        <w:t xml:space="preserve">RCP2 </w:t>
      </w:r>
      <w:r w:rsidR="007554F3">
        <w:t xml:space="preserve">or RCP8 </w:t>
      </w:r>
      <w:r>
        <w:t xml:space="preserve">it is expected that approximately </w:t>
      </w:r>
      <w:r w:rsidR="007554F3">
        <w:t>19</w:t>
      </w:r>
      <w:r>
        <w:t>.5% of the bridges in Christchurch will be exposed by 20</w:t>
      </w:r>
      <w:r w:rsidR="007554F3">
        <w:t>40</w:t>
      </w:r>
      <w:r>
        <w:t xml:space="preserve">. </w:t>
      </w:r>
      <w:r w:rsidR="00644E30">
        <w:t xml:space="preserve">The amount of bridges affected was analysed because there are many braided rivers in Christchurch and the surrounding region. Higher water levels could </w:t>
      </w:r>
      <w:r w:rsidR="00320A4D">
        <w:t>flood over</w:t>
      </w:r>
      <w:r w:rsidR="00644E30">
        <w:t xml:space="preserve"> bridges or flood a greater area than they were designed to cover. Water and salt can cause corrosion in reinforced concrete which could easily occur if the bridge was not </w:t>
      </w:r>
      <w:r w:rsidR="00AF0A7A">
        <w:t>designed considering this</w:t>
      </w:r>
      <w:r w:rsidR="00644E30">
        <w:t>.</w:t>
      </w:r>
    </w:p>
    <w:p w14:paraId="47BEFC5D" w14:textId="04E44E96" w:rsidR="001F2E26" w:rsidRDefault="005F67AA" w:rsidP="004B5D9F">
      <w:pPr>
        <w:jc w:val="center"/>
      </w:pPr>
      <w:r>
        <w:rPr>
          <w:noProof/>
        </w:rPr>
        <w:lastRenderedPageBreak/>
        <w:drawing>
          <wp:inline distT="0" distB="0" distL="0" distR="0" wp14:anchorId="61F65776" wp14:editId="11194825">
            <wp:extent cx="3988941" cy="2520000"/>
            <wp:effectExtent l="0" t="0" r="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 2020-09-13 094959.png"/>
                    <pic:cNvPicPr/>
                  </pic:nvPicPr>
                  <pic:blipFill rotWithShape="1">
                    <a:blip r:embed="rId20">
                      <a:extLst>
                        <a:ext uri="{28A0092B-C50C-407E-A947-70E740481C1C}">
                          <a14:useLocalDpi xmlns:a14="http://schemas.microsoft.com/office/drawing/2010/main" val="0"/>
                        </a:ext>
                      </a:extLst>
                    </a:blip>
                    <a:srcRect t="7283"/>
                    <a:stretch/>
                  </pic:blipFill>
                  <pic:spPr bwMode="auto">
                    <a:xfrm>
                      <a:off x="0" y="0"/>
                      <a:ext cx="3988941" cy="2520000"/>
                    </a:xfrm>
                    <a:prstGeom prst="rect">
                      <a:avLst/>
                    </a:prstGeom>
                    <a:ln>
                      <a:noFill/>
                    </a:ln>
                    <a:extLst>
                      <a:ext uri="{53640926-AAD7-44D8-BBD7-CCE9431645EC}">
                        <a14:shadowObscured xmlns:a14="http://schemas.microsoft.com/office/drawing/2010/main"/>
                      </a:ext>
                    </a:extLst>
                  </pic:spPr>
                </pic:pic>
              </a:graphicData>
            </a:graphic>
          </wp:inline>
        </w:drawing>
      </w:r>
    </w:p>
    <w:p w14:paraId="45A778F4" w14:textId="3E7B4D02" w:rsidR="001F2E26" w:rsidRDefault="001F2E26" w:rsidP="001F2E26">
      <w:pPr>
        <w:jc w:val="center"/>
      </w:pPr>
      <w:r>
        <w:t>Figure 7: Risk assessment of potable water pipes in Christchurch.</w:t>
      </w:r>
    </w:p>
    <w:p w14:paraId="0925C2AC" w14:textId="4CDB313D" w:rsidR="006001DC" w:rsidRDefault="005F67AA" w:rsidP="004B5D9F">
      <w:pPr>
        <w:jc w:val="center"/>
      </w:pPr>
      <w:r>
        <w:rPr>
          <w:noProof/>
        </w:rPr>
        <w:drawing>
          <wp:inline distT="0" distB="0" distL="0" distR="0" wp14:anchorId="3622BC4D" wp14:editId="33B54C60">
            <wp:extent cx="3756603" cy="2520000"/>
            <wp:effectExtent l="0" t="0" r="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 2020-09-13 095006.png"/>
                    <pic:cNvPicPr/>
                  </pic:nvPicPr>
                  <pic:blipFill rotWithShape="1">
                    <a:blip r:embed="rId21">
                      <a:extLst>
                        <a:ext uri="{28A0092B-C50C-407E-A947-70E740481C1C}">
                          <a14:useLocalDpi xmlns:a14="http://schemas.microsoft.com/office/drawing/2010/main" val="0"/>
                        </a:ext>
                      </a:extLst>
                    </a:blip>
                    <a:srcRect t="7822"/>
                    <a:stretch/>
                  </pic:blipFill>
                  <pic:spPr bwMode="auto">
                    <a:xfrm>
                      <a:off x="0" y="0"/>
                      <a:ext cx="3756603" cy="2520000"/>
                    </a:xfrm>
                    <a:prstGeom prst="rect">
                      <a:avLst/>
                    </a:prstGeom>
                    <a:ln>
                      <a:noFill/>
                    </a:ln>
                    <a:extLst>
                      <a:ext uri="{53640926-AAD7-44D8-BBD7-CCE9431645EC}">
                        <a14:shadowObscured xmlns:a14="http://schemas.microsoft.com/office/drawing/2010/main"/>
                      </a:ext>
                    </a:extLst>
                  </pic:spPr>
                </pic:pic>
              </a:graphicData>
            </a:graphic>
          </wp:inline>
        </w:drawing>
      </w:r>
    </w:p>
    <w:p w14:paraId="727A1459" w14:textId="656B857A" w:rsidR="001F2E26" w:rsidRDefault="001F2E26" w:rsidP="001F2E26">
      <w:pPr>
        <w:jc w:val="center"/>
      </w:pPr>
      <w:r>
        <w:t xml:space="preserve">Figure 8: Risk assessment of potable water pipes </w:t>
      </w:r>
      <w:r w:rsidR="00320A4D">
        <w:t>as a percentage</w:t>
      </w:r>
      <w:r>
        <w:t>.</w:t>
      </w:r>
    </w:p>
    <w:p w14:paraId="008D94E6" w14:textId="53F13ED1" w:rsidR="009A76B0" w:rsidRDefault="009A76B0" w:rsidP="009A76B0">
      <w:r>
        <w:t xml:space="preserve">The length of pipes exposed to risk was assessed as is shown in figure 7. Following </w:t>
      </w:r>
      <w:r w:rsidR="007554F3">
        <w:t xml:space="preserve">either </w:t>
      </w:r>
      <w:r>
        <w:t xml:space="preserve">RCP2 </w:t>
      </w:r>
      <w:r w:rsidR="007554F3">
        <w:t xml:space="preserve">or RCP8 </w:t>
      </w:r>
      <w:r>
        <w:t>it is expected that approximately 1</w:t>
      </w:r>
      <w:r w:rsidR="007554F3">
        <w:t>0</w:t>
      </w:r>
      <w:r>
        <w:t>% of the potable water pipes in Christchurch will be exposed by 20</w:t>
      </w:r>
      <w:r w:rsidR="007554F3">
        <w:t>4</w:t>
      </w:r>
      <w:r>
        <w:t>0. The lengths of potable water pipes affected were analysed because these pipelines are susceptible to salt contamination. The pipe system</w:t>
      </w:r>
      <w:r w:rsidR="00320A4D">
        <w:t>s</w:t>
      </w:r>
      <w:r>
        <w:t xml:space="preserve"> in Christchurch </w:t>
      </w:r>
      <w:r w:rsidR="00320A4D">
        <w:t>are</w:t>
      </w:r>
      <w:r>
        <w:t xml:space="preserve"> old and expected to need a lot of replacement in future. This greater occurrence of failure allows for a greater frequency of potential contamination.</w:t>
      </w:r>
    </w:p>
    <w:p w14:paraId="13B4CEDE" w14:textId="0B238D94" w:rsidR="004B5D9F" w:rsidRDefault="004B5D9F" w:rsidP="004B5D9F">
      <w:pPr>
        <w:pStyle w:val="Heading2"/>
      </w:pPr>
      <w:bookmarkStart w:id="5" w:name="_Toc50922162"/>
      <w:r>
        <w:t>Evaluation of Uncertainty</w:t>
      </w:r>
      <w:bookmarkEnd w:id="5"/>
    </w:p>
    <w:p w14:paraId="3561DB1B" w14:textId="7694EE86" w:rsidR="008E3538" w:rsidRDefault="008E3538" w:rsidP="004B5D9F">
      <w:r w:rsidRPr="00AE4B9A">
        <w:t xml:space="preserve">An analysis of this scale naturally comes with uncertainty. </w:t>
      </w:r>
      <w:r w:rsidR="00250556" w:rsidRPr="00AE4B9A">
        <w:t>The population shape files represented areas with a certain number of people associated. If</w:t>
      </w:r>
      <w:r w:rsidR="00AE4B9A" w:rsidRPr="00AE4B9A">
        <w:t xml:space="preserve"> any </w:t>
      </w:r>
      <w:r w:rsidR="009A60BC" w:rsidRPr="00AE4B9A">
        <w:t>of</w:t>
      </w:r>
      <w:r w:rsidR="00250556" w:rsidRPr="00AE4B9A">
        <w:t xml:space="preserve"> th</w:t>
      </w:r>
      <w:r w:rsidR="009A60BC" w:rsidRPr="00AE4B9A">
        <w:t>e</w:t>
      </w:r>
      <w:r w:rsidR="00250556" w:rsidRPr="00AE4B9A">
        <w:t xml:space="preserve"> area matched the </w:t>
      </w:r>
      <w:r w:rsidR="00250556" w:rsidRPr="00AE4B9A">
        <w:lastRenderedPageBreak/>
        <w:t>flooding shape file, every person associated with that location was considered exposed</w:t>
      </w:r>
      <w:r w:rsidR="00AE4B9A">
        <w:t>, regardless of the amount of cross-over.</w:t>
      </w:r>
    </w:p>
    <w:p w14:paraId="6B1C4E1E" w14:textId="3265EDD6" w:rsidR="004B5D9F" w:rsidRDefault="00644E30" w:rsidP="008B2F0B">
      <w:r>
        <w:t xml:space="preserve">Within </w:t>
      </w:r>
      <w:r w:rsidR="00341DE5">
        <w:t xml:space="preserve">RCP predictions there is uncertainty in the extent of predicted sea level rise. This uncertainty was managed by the Monte Carlo method of uncertainty. From each RCP mean and 33% confidence intervals, a set of standard deviation was produced. From these standard deviations, a normal distribution was </w:t>
      </w:r>
      <w:r w:rsidR="00AE4B9A">
        <w:t>produced,</w:t>
      </w:r>
      <w:r w:rsidR="00341DE5">
        <w:t xml:space="preserve"> and a 95% </w:t>
      </w:r>
      <w:r w:rsidR="00AE4B9A">
        <w:t>confidence interval was produced.</w:t>
      </w:r>
      <w:r w:rsidR="00341DE5">
        <w:t xml:space="preserve"> </w:t>
      </w:r>
    </w:p>
    <w:p w14:paraId="34765B16" w14:textId="5BBF7950" w:rsidR="008B2F0B" w:rsidRDefault="00C61BCE" w:rsidP="008B2F0B">
      <w:pPr>
        <w:pStyle w:val="Heading1"/>
      </w:pPr>
      <w:bookmarkStart w:id="6" w:name="_Toc50922163"/>
      <w:r>
        <w:t>Treatment</w:t>
      </w:r>
      <w:bookmarkEnd w:id="6"/>
    </w:p>
    <w:p w14:paraId="302D4985" w14:textId="74789EC2" w:rsidR="009A239B" w:rsidRDefault="009A239B" w:rsidP="00AF0A7A">
      <w:r>
        <w:t>This assessment should be used</w:t>
      </w:r>
      <w:r>
        <w:t xml:space="preserve"> </w:t>
      </w:r>
      <w:r>
        <w:t>to inform decision</w:t>
      </w:r>
      <w:r w:rsidR="00F948D1">
        <w:t>-</w:t>
      </w:r>
      <w:r>
        <w:t xml:space="preserve">making </w:t>
      </w:r>
      <w:r>
        <w:t>in conjunction with recommendations regarding other risks from alternative sources</w:t>
      </w:r>
      <w:r>
        <w:t>. Outlined in the following sections are some potential interventions to reduce exposure to the people and infrastructure.</w:t>
      </w:r>
    </w:p>
    <w:p w14:paraId="351E059D" w14:textId="5388ECD6" w:rsidR="00AF0A7A" w:rsidRDefault="00AF0A7A" w:rsidP="008B2F0B">
      <w:pPr>
        <w:pStyle w:val="Heading2"/>
      </w:pPr>
      <w:bookmarkStart w:id="7" w:name="_Toc50922164"/>
      <w:r>
        <w:t>Potential Interventions</w:t>
      </w:r>
      <w:bookmarkEnd w:id="7"/>
    </w:p>
    <w:p w14:paraId="5D507F4C" w14:textId="0FE90F7A" w:rsidR="00C61BCE" w:rsidRDefault="003473BB" w:rsidP="00AF0A7A">
      <w:pPr>
        <w:jc w:val="both"/>
      </w:pPr>
      <w:r>
        <w:t xml:space="preserve">Some potential interventions are </w:t>
      </w:r>
      <w:r w:rsidR="00C46B55">
        <w:t xml:space="preserve">to </w:t>
      </w:r>
      <w:r>
        <w:t>nourish the beaches</w:t>
      </w:r>
      <w:r w:rsidR="00C46B55">
        <w:t>, build a seawall, or relocate affected people and infrastructure.</w:t>
      </w:r>
      <w:r w:rsidR="00D301A1">
        <w:t xml:space="preserve"> Beach nourishment is a softer measure and cheaper than the other options which are hard and likely expensive.</w:t>
      </w:r>
    </w:p>
    <w:p w14:paraId="7B0368F3" w14:textId="38EF77E3" w:rsidR="00D301A1" w:rsidRDefault="00D301A1" w:rsidP="00AF0A7A">
      <w:pPr>
        <w:jc w:val="both"/>
      </w:pPr>
      <w:r>
        <w:t>Beach nourishment is largely a temporary solution but has the benefit of not having any serious cultural or ethical impacts</w:t>
      </w:r>
      <w:r w:rsidR="00CE4DCC">
        <w:t xml:space="preserve"> and is significantly cheaper than the other potential interventions</w:t>
      </w:r>
      <w:r w:rsidR="00ED46AC">
        <w:t>. It also leaves the beach in a usable condition and has little maladaptation potential.</w:t>
      </w:r>
    </w:p>
    <w:p w14:paraId="3E2CA044" w14:textId="63E43216" w:rsidR="00ED46AC" w:rsidRDefault="00ED46AC" w:rsidP="00AF0A7A">
      <w:pPr>
        <w:jc w:val="both"/>
      </w:pPr>
      <w:r>
        <w:t xml:space="preserve">A seawall is a semi-permanent </w:t>
      </w:r>
      <w:r w:rsidR="00CE4DCC">
        <w:t xml:space="preserve">and relatively expensive </w:t>
      </w:r>
      <w:r>
        <w:t xml:space="preserve">solution. A seawall often results in the beach being unusable or less accessible. It also may result in habitat loss of animals and plants, which is an ethical and cultural concern. A seawall may not be aesthetically appealing which </w:t>
      </w:r>
      <w:r w:rsidR="00F018C5">
        <w:t>may be</w:t>
      </w:r>
      <w:r>
        <w:t xml:space="preserve"> a cultural concern.</w:t>
      </w:r>
      <w:r w:rsidR="00F018C5">
        <w:t xml:space="preserve"> A seawall also has a large potential for maladaptation. It gives a sense of</w:t>
      </w:r>
      <w:r w:rsidR="00F948D1">
        <w:t xml:space="preserve"> safety and</w:t>
      </w:r>
      <w:r w:rsidR="00F018C5">
        <w:t xml:space="preserve"> security to those living in areas at risk and may reduce the inclination for people to relocate.</w:t>
      </w:r>
    </w:p>
    <w:p w14:paraId="67204AC2" w14:textId="2642FB3B" w:rsidR="00F018C5" w:rsidRDefault="00F018C5" w:rsidP="00AF0A7A">
      <w:pPr>
        <w:jc w:val="both"/>
      </w:pPr>
      <w:r>
        <w:t xml:space="preserve">Community relocation involves moving people away from the area that is exposed to the hazard. This is a very expensive solution, especially for large communities and has ethical and cultural concerns </w:t>
      </w:r>
      <w:r w:rsidR="00F948D1">
        <w:t>associated with</w:t>
      </w:r>
      <w:r>
        <w:t xml:space="preserve"> asking people to leave, especially if the land has cultural significance to the people.</w:t>
      </w:r>
      <w:r w:rsidR="00CE4DCC">
        <w:t xml:space="preserve"> While relocation may have a slight maladaptive effect associated with the new location being safe, this is largely insignificant, and the main deterring factor of this intervention is the cost. </w:t>
      </w:r>
    </w:p>
    <w:p w14:paraId="7FF085F1" w14:textId="67D22033" w:rsidR="00C14854" w:rsidRDefault="00C14854" w:rsidP="00C14854">
      <w:pPr>
        <w:pStyle w:val="Heading2"/>
      </w:pPr>
      <w:bookmarkStart w:id="8" w:name="_Toc50922165"/>
      <w:r>
        <w:lastRenderedPageBreak/>
        <w:t>Communication with the Public</w:t>
      </w:r>
      <w:bookmarkEnd w:id="8"/>
    </w:p>
    <w:p w14:paraId="3620EBF6" w14:textId="6E303309" w:rsidR="00CE4DCC" w:rsidRDefault="00914BF3" w:rsidP="00C61BCE">
      <w:pPr>
        <w:jc w:val="both"/>
      </w:pPr>
      <w:r>
        <w:t>Community and iwi engagement are recommended throughout the consideration and design process</w:t>
      </w:r>
      <w:r w:rsidR="00137DEF">
        <w:t>. Community meetings should be arranged, utilizing online noticeboards or similar</w:t>
      </w:r>
      <w:r w:rsidR="00F948D1">
        <w:t xml:space="preserve"> methods</w:t>
      </w:r>
      <w:r w:rsidR="00137DEF">
        <w:t>. The Christchurch City Council has processes in place for iwi consultation.</w:t>
      </w:r>
    </w:p>
    <w:p w14:paraId="38C7B4A4" w14:textId="451C0395" w:rsidR="009E616C" w:rsidRDefault="009E616C" w:rsidP="00C61BCE">
      <w:pPr>
        <w:jc w:val="both"/>
      </w:pPr>
      <w:r>
        <w:t>Information should be communicated in a simple, engaging way. A press release will be produced along with the publication of this report that can be utilized along with the figures in th</w:t>
      </w:r>
      <w:r w:rsidR="0099731D">
        <w:t>i</w:t>
      </w:r>
      <w:r>
        <w:t xml:space="preserve">s report. </w:t>
      </w:r>
    </w:p>
    <w:p w14:paraId="130C0E63" w14:textId="00F0460D" w:rsidR="00C14854" w:rsidRPr="008B2F0B" w:rsidRDefault="0099731D" w:rsidP="001C1100">
      <w:pPr>
        <w:jc w:val="both"/>
      </w:pPr>
      <w:r>
        <w:t xml:space="preserve">A participatory design process involving all </w:t>
      </w:r>
      <w:r w:rsidR="001C1100">
        <w:t>stakeholders</w:t>
      </w:r>
      <w:r w:rsidR="001C1100" w:rsidRPr="001C1100">
        <w:t xml:space="preserve"> </w:t>
      </w:r>
      <w:r w:rsidR="001C1100">
        <w:t>is recommended</w:t>
      </w:r>
      <w:r w:rsidR="001C1100">
        <w:t>, to streamline engagement processes.</w:t>
      </w:r>
    </w:p>
    <w:p w14:paraId="411ADE36" w14:textId="314154FB" w:rsidR="00432637" w:rsidRDefault="00C61BCE" w:rsidP="00C61BCE">
      <w:pPr>
        <w:pStyle w:val="Heading2"/>
      </w:pPr>
      <w:bookmarkStart w:id="9" w:name="_Toc50922166"/>
      <w:r>
        <w:t>Recommendations</w:t>
      </w:r>
      <w:bookmarkEnd w:id="9"/>
    </w:p>
    <w:p w14:paraId="77B8AAAE" w14:textId="7458F2FC" w:rsidR="001C1100" w:rsidRDefault="00184922" w:rsidP="00432637">
      <w:r>
        <w:t xml:space="preserve">The recommended intervention depends largely the acceptable level of risk and the </w:t>
      </w:r>
      <w:r w:rsidR="00A87F0A">
        <w:t xml:space="preserve">proposed location of the intervention. The ecological state and cultural significance of the area will also be relevant. Softer measures such as beach nourishment can be </w:t>
      </w:r>
      <w:r w:rsidR="00FE0D6C">
        <w:t>used as required, but harder measures such as a sea wall or relocation should require a long period of community consultation and involvement so that the best solution for all parties involved can be selected.</w:t>
      </w:r>
    </w:p>
    <w:p w14:paraId="6C9AA09C" w14:textId="78DFE4D3" w:rsidR="001F2E26" w:rsidRDefault="001F2E26" w:rsidP="00432637"/>
    <w:p w14:paraId="405A7747" w14:textId="699EA5BF" w:rsidR="00853044" w:rsidRDefault="00853044" w:rsidP="00432637"/>
    <w:p w14:paraId="0649911E" w14:textId="461E37F8" w:rsidR="00853044" w:rsidRDefault="00853044" w:rsidP="00432637"/>
    <w:p w14:paraId="1055FEA3" w14:textId="1CD1AD76" w:rsidR="00853044" w:rsidRDefault="00853044" w:rsidP="00432637"/>
    <w:p w14:paraId="32F83B58" w14:textId="4CEB2465" w:rsidR="00853044" w:rsidRDefault="00853044" w:rsidP="00432637"/>
    <w:p w14:paraId="73E00969" w14:textId="6D40EAF0" w:rsidR="00853044" w:rsidRDefault="00853044" w:rsidP="00432637"/>
    <w:p w14:paraId="6E81E36F" w14:textId="5D3122CB" w:rsidR="00853044" w:rsidRDefault="00853044" w:rsidP="00432637"/>
    <w:p w14:paraId="4110B085" w14:textId="122E575C" w:rsidR="00853044" w:rsidRDefault="00853044" w:rsidP="00432637"/>
    <w:p w14:paraId="61109663" w14:textId="0133B6AC" w:rsidR="00853044" w:rsidRDefault="00853044" w:rsidP="00432637"/>
    <w:p w14:paraId="37F3A00E" w14:textId="77777777" w:rsidR="00853044" w:rsidRDefault="00853044" w:rsidP="00432637"/>
    <w:p w14:paraId="33A62863" w14:textId="38145EDF" w:rsidR="008B2F0B" w:rsidRDefault="008B2F0B" w:rsidP="00853044">
      <w:pPr>
        <w:pStyle w:val="Heading1"/>
      </w:pPr>
      <w:bookmarkStart w:id="10" w:name="_Toc50922167"/>
      <w:r>
        <w:lastRenderedPageBreak/>
        <w:t>References</w:t>
      </w:r>
      <w:bookmarkEnd w:id="10"/>
    </w:p>
    <w:p w14:paraId="5502BF06" w14:textId="5CBF9725" w:rsidR="00432637" w:rsidRDefault="00432637" w:rsidP="00432637">
      <w:proofErr w:type="spellStart"/>
      <w:r>
        <w:t>Paulik</w:t>
      </w:r>
      <w:proofErr w:type="spellEnd"/>
      <w:r>
        <w:t xml:space="preserve">, R., Stephens, S. A., Bell, R. G., Wadhwa, S., &amp; Popovich, B. (2020). </w:t>
      </w:r>
      <w:r w:rsidRPr="009E2767">
        <w:rPr>
          <w:i/>
          <w:iCs/>
        </w:rPr>
        <w:t>National-Scale Built-Environment Exposure to 100-Year Extreme Sea Levels and Sea-Level Rise.</w:t>
      </w:r>
      <w:r>
        <w:t xml:space="preserve"> Sustainability: Science Practice and Policy, 12(4), 1513.</w:t>
      </w:r>
    </w:p>
    <w:p w14:paraId="1F288CC6" w14:textId="65204BEB" w:rsidR="008C7A6A" w:rsidRPr="00432637" w:rsidRDefault="009E2767" w:rsidP="00432637">
      <w:r>
        <w:t xml:space="preserve">Stats NZ Geographic Data Service. (2020). </w:t>
      </w:r>
      <w:r w:rsidRPr="009E2767">
        <w:rPr>
          <w:i/>
          <w:iCs/>
        </w:rPr>
        <w:t>2018 Census Individual (part 1) total New Zealand by Statistical Area 1.</w:t>
      </w:r>
      <w:r>
        <w:t xml:space="preserve"> Stats NZ, New Zealand</w:t>
      </w:r>
      <w:bookmarkStart w:id="11" w:name="_GoBack"/>
      <w:bookmarkEnd w:id="11"/>
    </w:p>
    <w:sectPr w:rsidR="008C7A6A" w:rsidRPr="00432637" w:rsidSect="00914FE3">
      <w:headerReference w:type="default" r:id="rId22"/>
      <w:footerReference w:type="default" r:id="rId23"/>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DA0A2" w14:textId="77777777" w:rsidR="00991D58" w:rsidRDefault="00991D58" w:rsidP="00134D1A">
      <w:pPr>
        <w:spacing w:after="0" w:line="240" w:lineRule="auto"/>
      </w:pPr>
      <w:r>
        <w:separator/>
      </w:r>
    </w:p>
  </w:endnote>
  <w:endnote w:type="continuationSeparator" w:id="0">
    <w:p w14:paraId="357097EB" w14:textId="77777777" w:rsidR="00991D58" w:rsidRDefault="00991D58" w:rsidP="00134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0207302"/>
      <w:docPartObj>
        <w:docPartGallery w:val="Page Numbers (Bottom of Page)"/>
        <w:docPartUnique/>
      </w:docPartObj>
    </w:sdtPr>
    <w:sdtEndPr>
      <w:rPr>
        <w:noProof/>
      </w:rPr>
    </w:sdtEndPr>
    <w:sdtContent>
      <w:p w14:paraId="718909BB" w14:textId="77777777" w:rsidR="00AF0A7A" w:rsidRDefault="00AF0A7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775BF" w14:textId="77777777" w:rsidR="00AF0A7A" w:rsidRDefault="00AF0A7A">
    <w:pPr>
      <w:pStyle w:val="Footer"/>
    </w:pPr>
    <w:proofErr w:type="spellStart"/>
    <w:r>
      <w:t>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942432"/>
      <w:docPartObj>
        <w:docPartGallery w:val="Page Numbers (Bottom of Page)"/>
        <w:docPartUnique/>
      </w:docPartObj>
    </w:sdtPr>
    <w:sdtEndPr>
      <w:rPr>
        <w:noProof/>
      </w:rPr>
    </w:sdtEndPr>
    <w:sdtContent>
      <w:p w14:paraId="1CB7B379" w14:textId="77777777" w:rsidR="00AF0A7A" w:rsidRDefault="00AF0A7A">
        <w:pPr>
          <w:pStyle w:val="Footer"/>
        </w:pPr>
        <w:r>
          <w:fldChar w:fldCharType="begin"/>
        </w:r>
        <w:r>
          <w:instrText xml:space="preserve"> PAGE   \* MERGEFORMAT </w:instrText>
        </w:r>
        <w:r>
          <w:fldChar w:fldCharType="separate"/>
        </w:r>
        <w:r>
          <w:rPr>
            <w:noProof/>
          </w:rPr>
          <w:t>i</w:t>
        </w:r>
        <w:r>
          <w:rPr>
            <w:noProof/>
          </w:rPr>
          <w:fldChar w:fldCharType="end"/>
        </w:r>
        <w:r>
          <w:rPr>
            <w:noProof/>
          </w:rPr>
          <w:t>i</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8867912"/>
      <w:docPartObj>
        <w:docPartGallery w:val="Page Numbers (Bottom of Page)"/>
        <w:docPartUnique/>
      </w:docPartObj>
    </w:sdtPr>
    <w:sdtEndPr>
      <w:rPr>
        <w:noProof/>
      </w:rPr>
    </w:sdtEndPr>
    <w:sdtContent>
      <w:p w14:paraId="6C036B80" w14:textId="77777777" w:rsidR="00AF0A7A" w:rsidRDefault="00AF0A7A">
        <w:pPr>
          <w:pStyle w:val="Footer"/>
          <w:jc w:val="right"/>
        </w:pPr>
        <w:r>
          <w:fldChar w:fldCharType="begin"/>
        </w:r>
        <w:r>
          <w:instrText xml:space="preserve"> PAGE   \* MERGEFORMAT </w:instrText>
        </w:r>
        <w:r>
          <w:fldChar w:fldCharType="separate"/>
        </w:r>
        <w:r>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2E6E9" w14:textId="77777777" w:rsidR="00991D58" w:rsidRDefault="00991D58" w:rsidP="00134D1A">
      <w:pPr>
        <w:spacing w:after="0" w:line="240" w:lineRule="auto"/>
      </w:pPr>
      <w:r>
        <w:separator/>
      </w:r>
    </w:p>
  </w:footnote>
  <w:footnote w:type="continuationSeparator" w:id="0">
    <w:p w14:paraId="231E5835" w14:textId="77777777" w:rsidR="00991D58" w:rsidRDefault="00991D58" w:rsidP="00134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4E028" w14:textId="77777777" w:rsidR="00AF0A7A" w:rsidRDefault="00AF0A7A" w:rsidP="00914FE3">
    <w:pPr>
      <w:pStyle w:val="Header"/>
      <w:jc w:val="right"/>
      <w:rPr>
        <w:sz w:val="16"/>
      </w:rPr>
    </w:pPr>
    <w:r>
      <w:rPr>
        <w:sz w:val="16"/>
      </w:rPr>
      <w:tab/>
    </w:r>
    <w:r>
      <w:rPr>
        <w:sz w:val="16"/>
      </w:rPr>
      <w:fldChar w:fldCharType="begin"/>
    </w:r>
    <w:r>
      <w:rPr>
        <w:sz w:val="16"/>
      </w:rPr>
      <w:instrText xml:space="preserve"> TITLE  \* Upper  \* MERGEFORMAT </w:instrText>
    </w:r>
    <w:r>
      <w:rPr>
        <w:sz w:val="16"/>
      </w:rPr>
      <w:fldChar w:fldCharType="separate"/>
    </w:r>
    <w:r>
      <w:rPr>
        <w:sz w:val="16"/>
      </w:rPr>
      <w:t>WOODEN BEAM EXPERIMENT</w:t>
    </w:r>
    <w:r>
      <w:rPr>
        <w:sz w:val="16"/>
      </w:rPr>
      <w:fldChar w:fldCharType="end"/>
    </w:r>
  </w:p>
  <w:p w14:paraId="7D5848C7" w14:textId="77777777" w:rsidR="00AF0A7A" w:rsidRDefault="00AF0A7A" w:rsidP="00914FE3">
    <w:pPr>
      <w:pStyle w:val="Header"/>
      <w:rPr>
        <w:sz w:val="16"/>
      </w:rPr>
    </w:pPr>
    <w:r>
      <w:rPr>
        <w:sz w:val="16"/>
      </w:rPr>
      <w:tab/>
    </w:r>
    <w:r>
      <w:rPr>
        <w:sz w:val="16"/>
      </w:rPr>
      <w:tab/>
      <w:t>Author</w:t>
    </w:r>
  </w:p>
  <w:p w14:paraId="3EECE9DD" w14:textId="5386EBD2" w:rsidR="00AF0A7A" w:rsidRPr="00134D1A" w:rsidRDefault="00AF0A7A" w:rsidP="00914FE3">
    <w:pPr>
      <w:pStyle w:val="Header"/>
      <w:jc w:val="right"/>
      <w:rPr>
        <w:sz w:val="16"/>
      </w:rPr>
    </w:pPr>
    <w:r>
      <w:rPr>
        <w:sz w:val="16"/>
      </w:rPr>
      <w:fldChar w:fldCharType="begin"/>
    </w:r>
    <w:r>
      <w:rPr>
        <w:sz w:val="16"/>
      </w:rPr>
      <w:instrText xml:space="preserve"> DATE  \@ "d MMMM yyyy"  \* MERGEFORMAT </w:instrText>
    </w:r>
    <w:r>
      <w:rPr>
        <w:sz w:val="16"/>
      </w:rPr>
      <w:fldChar w:fldCharType="separate"/>
    </w:r>
    <w:r>
      <w:rPr>
        <w:noProof/>
        <w:sz w:val="16"/>
      </w:rPr>
      <w:t>12 September 2020</w:t>
    </w:r>
    <w:r>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7B928" w14:textId="77777777" w:rsidR="00AF0A7A" w:rsidRDefault="00AF0A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DF331" w14:textId="17BF4FCF" w:rsidR="00AF0A7A" w:rsidRDefault="00AF0A7A" w:rsidP="00222A98">
    <w:pPr>
      <w:pStyle w:val="Header"/>
      <w:jc w:val="right"/>
      <w:rPr>
        <w:sz w:val="16"/>
      </w:rPr>
    </w:pPr>
    <w:r>
      <w:rPr>
        <w:sz w:val="16"/>
      </w:rPr>
      <w:tab/>
    </w:r>
    <w:r>
      <w:rPr>
        <w:sz w:val="16"/>
      </w:rPr>
      <w:tab/>
    </w:r>
    <w:sdt>
      <w:sdtPr>
        <w:rPr>
          <w:noProof/>
          <w:sz w:val="16"/>
        </w:rPr>
        <w:alias w:val="Title"/>
        <w:tag w:val=""/>
        <w:id w:val="-653368514"/>
        <w:placeholder>
          <w:docPart w:val="335C585B30A64089B536087025895FA4"/>
        </w:placeholder>
        <w:dataBinding w:prefixMappings="xmlns:ns0='http://purl.org/dc/elements/1.1/' xmlns:ns1='http://schemas.openxmlformats.org/package/2006/metadata/core-properties' " w:xpath="/ns1:coreProperties[1]/ns0:title[1]" w:storeItemID="{6C3C8BC8-F283-45AE-878A-BAB7291924A1}"/>
        <w:text/>
      </w:sdtPr>
      <w:sdtContent>
        <w:r>
          <w:rPr>
            <w:noProof/>
            <w:sz w:val="16"/>
          </w:rPr>
          <w:t>ENCN375 – Assignment 1</w:t>
        </w:r>
      </w:sdtContent>
    </w:sdt>
    <w:r>
      <w:rPr>
        <w:noProof/>
        <w:sz w:val="16"/>
      </w:rPr>
      <w:tab/>
    </w:r>
    <w:r>
      <w:rPr>
        <w:noProof/>
        <w:sz w:val="16"/>
      </w:rPr>
      <w:tab/>
    </w:r>
    <w:sdt>
      <w:sdtPr>
        <w:rPr>
          <w:noProof/>
          <w:sz w:val="16"/>
        </w:rPr>
        <w:alias w:val="Author"/>
        <w:tag w:val=""/>
        <w:id w:val="391700718"/>
        <w:placeholder>
          <w:docPart w:val="6E5070BF178146AB951080708666BAA8"/>
        </w:placeholder>
        <w:dataBinding w:prefixMappings="xmlns:ns0='http://purl.org/dc/elements/1.1/' xmlns:ns1='http://schemas.openxmlformats.org/package/2006/metadata/core-properties' " w:xpath="/ns1:coreProperties[1]/ns0:creator[1]" w:storeItemID="{6C3C8BC8-F283-45AE-878A-BAB7291924A1}"/>
        <w:text/>
      </w:sdtPr>
      <w:sdtContent>
        <w:r w:rsidR="008C7A6A">
          <w:rPr>
            <w:noProof/>
            <w:sz w:val="16"/>
          </w:rPr>
          <w:t>Thomas Waldin</w:t>
        </w:r>
      </w:sdtContent>
    </w:sdt>
  </w:p>
  <w:p w14:paraId="0F178635" w14:textId="63A127D4" w:rsidR="00AF0A7A" w:rsidRDefault="00AF0A7A" w:rsidP="00914FE3">
    <w:pPr>
      <w:pStyle w:val="Header"/>
      <w:jc w:val="right"/>
      <w:rPr>
        <w:sz w:val="16"/>
      </w:rPr>
    </w:pPr>
    <w:r>
      <w:rPr>
        <w:sz w:val="16"/>
      </w:rPr>
      <w:fldChar w:fldCharType="begin"/>
    </w:r>
    <w:r>
      <w:rPr>
        <w:sz w:val="16"/>
      </w:rPr>
      <w:instrText xml:space="preserve"> DATE  \@ "d MMMM yyyy"  \* MERGEFORMAT </w:instrText>
    </w:r>
    <w:r>
      <w:rPr>
        <w:sz w:val="16"/>
      </w:rPr>
      <w:fldChar w:fldCharType="separate"/>
    </w:r>
    <w:r>
      <w:rPr>
        <w:noProof/>
        <w:sz w:val="16"/>
      </w:rPr>
      <w:t>12 September 2020</w:t>
    </w:r>
    <w:r>
      <w:rPr>
        <w:sz w:val="16"/>
      </w:rPr>
      <w:fldChar w:fldCharType="end"/>
    </w:r>
  </w:p>
  <w:p w14:paraId="148445D8" w14:textId="77777777" w:rsidR="00AF0A7A" w:rsidRPr="00134D1A" w:rsidRDefault="00AF0A7A">
    <w:pPr>
      <w:pStyle w:val="Header"/>
      <w:rPr>
        <w:sz w:val="16"/>
      </w:rPr>
    </w:pPr>
    <w:r>
      <w:rPr>
        <w:sz w:val="16"/>
      </w:rPr>
      <w:tab/>
    </w:r>
    <w:r>
      <w:rPr>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24C5"/>
    <w:multiLevelType w:val="multilevel"/>
    <w:tmpl w:val="C5666EF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9767B9E"/>
    <w:multiLevelType w:val="hybridMultilevel"/>
    <w:tmpl w:val="62802E8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406A53"/>
    <w:multiLevelType w:val="multilevel"/>
    <w:tmpl w:val="7AB4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125E5"/>
    <w:multiLevelType w:val="hybridMultilevel"/>
    <w:tmpl w:val="F92A81E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E8297F"/>
    <w:multiLevelType w:val="hybridMultilevel"/>
    <w:tmpl w:val="584234D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E3F63A6"/>
    <w:multiLevelType w:val="singleLevel"/>
    <w:tmpl w:val="6172C526"/>
    <w:lvl w:ilvl="0">
      <w:start w:val="1"/>
      <w:numFmt w:val="decimal"/>
      <w:lvlText w:val="%1."/>
      <w:legacy w:legacy="1" w:legacySpace="0" w:legacyIndent="1"/>
      <w:lvlJc w:val="left"/>
      <w:pPr>
        <w:ind w:left="1" w:hanging="1"/>
      </w:pPr>
      <w:rPr>
        <w:rFonts w:ascii="Times New Roman" w:hAnsi="Times New Roman" w:cs="Times New Roman" w:hint="default"/>
      </w:rPr>
    </w:lvl>
  </w:abstractNum>
  <w:abstractNum w:abstractNumId="6" w15:restartNumberingAfterBreak="0">
    <w:nsid w:val="613D1B23"/>
    <w:multiLevelType w:val="hybridMultilevel"/>
    <w:tmpl w:val="828EF82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F795763"/>
    <w:multiLevelType w:val="hybridMultilevel"/>
    <w:tmpl w:val="54BE4DF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BB939D2"/>
    <w:multiLevelType w:val="hybridMultilevel"/>
    <w:tmpl w:val="E8B4C87A"/>
    <w:lvl w:ilvl="0" w:tplc="46686B54">
      <w:start w:val="1"/>
      <w:numFmt w:val="upperLetter"/>
      <w:pStyle w:val="Appendix"/>
      <w:lvlText w:val="APPENDIX %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6"/>
  </w:num>
  <w:num w:numId="5">
    <w:abstractNumId w:val="5"/>
  </w:num>
  <w:num w:numId="6">
    <w:abstractNumId w:val="1"/>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3NjcyMbIwMzE2tzRU0lEKTi0uzszPAykwqgUAgHXk7iwAAAA="/>
  </w:docVars>
  <w:rsids>
    <w:rsidRoot w:val="00D92CED"/>
    <w:rsid w:val="00003AC5"/>
    <w:rsid w:val="00011CA9"/>
    <w:rsid w:val="000122EE"/>
    <w:rsid w:val="00013FA9"/>
    <w:rsid w:val="00026BEE"/>
    <w:rsid w:val="000456D7"/>
    <w:rsid w:val="00072233"/>
    <w:rsid w:val="00085790"/>
    <w:rsid w:val="000A39DE"/>
    <w:rsid w:val="000A4D3A"/>
    <w:rsid w:val="000B1535"/>
    <w:rsid w:val="000B5364"/>
    <w:rsid w:val="000D78A6"/>
    <w:rsid w:val="000E197A"/>
    <w:rsid w:val="000F4367"/>
    <w:rsid w:val="00122F56"/>
    <w:rsid w:val="00134D1A"/>
    <w:rsid w:val="00136BF5"/>
    <w:rsid w:val="00137DEF"/>
    <w:rsid w:val="00147CF9"/>
    <w:rsid w:val="00150F27"/>
    <w:rsid w:val="00153996"/>
    <w:rsid w:val="00184922"/>
    <w:rsid w:val="001876FD"/>
    <w:rsid w:val="00197B37"/>
    <w:rsid w:val="001A2800"/>
    <w:rsid w:val="001C1100"/>
    <w:rsid w:val="001C2341"/>
    <w:rsid w:val="001D3F39"/>
    <w:rsid w:val="001F2E26"/>
    <w:rsid w:val="002009C9"/>
    <w:rsid w:val="00214168"/>
    <w:rsid w:val="00222A98"/>
    <w:rsid w:val="00241FEA"/>
    <w:rsid w:val="00242AA4"/>
    <w:rsid w:val="002477B3"/>
    <w:rsid w:val="00250556"/>
    <w:rsid w:val="00266CEA"/>
    <w:rsid w:val="00285954"/>
    <w:rsid w:val="0028786A"/>
    <w:rsid w:val="00290C36"/>
    <w:rsid w:val="002945DE"/>
    <w:rsid w:val="002B2781"/>
    <w:rsid w:val="002C4F64"/>
    <w:rsid w:val="00313501"/>
    <w:rsid w:val="0031620A"/>
    <w:rsid w:val="00316351"/>
    <w:rsid w:val="00320A4D"/>
    <w:rsid w:val="00322664"/>
    <w:rsid w:val="00334E5F"/>
    <w:rsid w:val="00341DE5"/>
    <w:rsid w:val="003473BB"/>
    <w:rsid w:val="00352CC7"/>
    <w:rsid w:val="00362F33"/>
    <w:rsid w:val="00367445"/>
    <w:rsid w:val="0037792E"/>
    <w:rsid w:val="003C2FA1"/>
    <w:rsid w:val="003D6859"/>
    <w:rsid w:val="003E01E7"/>
    <w:rsid w:val="003E3BEE"/>
    <w:rsid w:val="003F3C8D"/>
    <w:rsid w:val="00420BB4"/>
    <w:rsid w:val="0042634B"/>
    <w:rsid w:val="00432637"/>
    <w:rsid w:val="00441B88"/>
    <w:rsid w:val="0044566C"/>
    <w:rsid w:val="00450907"/>
    <w:rsid w:val="004625F4"/>
    <w:rsid w:val="00472811"/>
    <w:rsid w:val="0048207E"/>
    <w:rsid w:val="00490E03"/>
    <w:rsid w:val="004A1D3D"/>
    <w:rsid w:val="004B4225"/>
    <w:rsid w:val="004B5D9F"/>
    <w:rsid w:val="004F0086"/>
    <w:rsid w:val="005265EE"/>
    <w:rsid w:val="00556764"/>
    <w:rsid w:val="00583CE9"/>
    <w:rsid w:val="00591858"/>
    <w:rsid w:val="005A1F8E"/>
    <w:rsid w:val="005A4175"/>
    <w:rsid w:val="005C289B"/>
    <w:rsid w:val="005E7925"/>
    <w:rsid w:val="005F67AA"/>
    <w:rsid w:val="005F7417"/>
    <w:rsid w:val="006001DC"/>
    <w:rsid w:val="00605E49"/>
    <w:rsid w:val="00610C5D"/>
    <w:rsid w:val="00635B90"/>
    <w:rsid w:val="00640E47"/>
    <w:rsid w:val="00644E30"/>
    <w:rsid w:val="006524E5"/>
    <w:rsid w:val="006608CB"/>
    <w:rsid w:val="00671941"/>
    <w:rsid w:val="006A05DE"/>
    <w:rsid w:val="006A3419"/>
    <w:rsid w:val="006A7483"/>
    <w:rsid w:val="006B3537"/>
    <w:rsid w:val="006D19A8"/>
    <w:rsid w:val="006F30DA"/>
    <w:rsid w:val="007038FA"/>
    <w:rsid w:val="0072795E"/>
    <w:rsid w:val="007305CB"/>
    <w:rsid w:val="00751276"/>
    <w:rsid w:val="00752AF5"/>
    <w:rsid w:val="0075464C"/>
    <w:rsid w:val="007554F3"/>
    <w:rsid w:val="0077119A"/>
    <w:rsid w:val="007831C9"/>
    <w:rsid w:val="00786B3D"/>
    <w:rsid w:val="00795C0C"/>
    <w:rsid w:val="00795D93"/>
    <w:rsid w:val="007C220C"/>
    <w:rsid w:val="007C5520"/>
    <w:rsid w:val="007F029A"/>
    <w:rsid w:val="007F16FF"/>
    <w:rsid w:val="00820958"/>
    <w:rsid w:val="00837186"/>
    <w:rsid w:val="00845EAB"/>
    <w:rsid w:val="00853044"/>
    <w:rsid w:val="00853E45"/>
    <w:rsid w:val="0085753F"/>
    <w:rsid w:val="00876F45"/>
    <w:rsid w:val="00884E63"/>
    <w:rsid w:val="00887017"/>
    <w:rsid w:val="0089011A"/>
    <w:rsid w:val="00896934"/>
    <w:rsid w:val="00897391"/>
    <w:rsid w:val="008B259D"/>
    <w:rsid w:val="008B2F0B"/>
    <w:rsid w:val="008C7A6A"/>
    <w:rsid w:val="008D13DC"/>
    <w:rsid w:val="008E3538"/>
    <w:rsid w:val="008E4292"/>
    <w:rsid w:val="0090318D"/>
    <w:rsid w:val="00905C37"/>
    <w:rsid w:val="00914BF3"/>
    <w:rsid w:val="00914FE3"/>
    <w:rsid w:val="009226E9"/>
    <w:rsid w:val="009269DE"/>
    <w:rsid w:val="00927C31"/>
    <w:rsid w:val="00991D58"/>
    <w:rsid w:val="0099547C"/>
    <w:rsid w:val="0099731D"/>
    <w:rsid w:val="009975C0"/>
    <w:rsid w:val="009A239B"/>
    <w:rsid w:val="009A60BC"/>
    <w:rsid w:val="009A76B0"/>
    <w:rsid w:val="009B2CC8"/>
    <w:rsid w:val="009B4156"/>
    <w:rsid w:val="009C08F1"/>
    <w:rsid w:val="009C55EF"/>
    <w:rsid w:val="009D6DE5"/>
    <w:rsid w:val="009E2767"/>
    <w:rsid w:val="009E616C"/>
    <w:rsid w:val="00A158CE"/>
    <w:rsid w:val="00A164AD"/>
    <w:rsid w:val="00A54104"/>
    <w:rsid w:val="00A75BF2"/>
    <w:rsid w:val="00A87F0A"/>
    <w:rsid w:val="00AA37DE"/>
    <w:rsid w:val="00AA6D1F"/>
    <w:rsid w:val="00AB6AD8"/>
    <w:rsid w:val="00AD3174"/>
    <w:rsid w:val="00AD5690"/>
    <w:rsid w:val="00AD7EFD"/>
    <w:rsid w:val="00AE1178"/>
    <w:rsid w:val="00AE47E4"/>
    <w:rsid w:val="00AE4B9A"/>
    <w:rsid w:val="00AE74B1"/>
    <w:rsid w:val="00AF0A7A"/>
    <w:rsid w:val="00AF4784"/>
    <w:rsid w:val="00B0230C"/>
    <w:rsid w:val="00B076AD"/>
    <w:rsid w:val="00B1031D"/>
    <w:rsid w:val="00B11F32"/>
    <w:rsid w:val="00B15EE8"/>
    <w:rsid w:val="00B45122"/>
    <w:rsid w:val="00B45595"/>
    <w:rsid w:val="00B50616"/>
    <w:rsid w:val="00B50F70"/>
    <w:rsid w:val="00B6012B"/>
    <w:rsid w:val="00BA6037"/>
    <w:rsid w:val="00BE509C"/>
    <w:rsid w:val="00C11842"/>
    <w:rsid w:val="00C139DC"/>
    <w:rsid w:val="00C14854"/>
    <w:rsid w:val="00C228CC"/>
    <w:rsid w:val="00C34C32"/>
    <w:rsid w:val="00C454FB"/>
    <w:rsid w:val="00C46B55"/>
    <w:rsid w:val="00C61BCE"/>
    <w:rsid w:val="00C61FE0"/>
    <w:rsid w:val="00C7049B"/>
    <w:rsid w:val="00C80326"/>
    <w:rsid w:val="00C93FC1"/>
    <w:rsid w:val="00C96C5E"/>
    <w:rsid w:val="00C96E80"/>
    <w:rsid w:val="00CB0331"/>
    <w:rsid w:val="00CC3FE4"/>
    <w:rsid w:val="00CD16EC"/>
    <w:rsid w:val="00CD68A2"/>
    <w:rsid w:val="00CE4DCC"/>
    <w:rsid w:val="00CF45E3"/>
    <w:rsid w:val="00CF701B"/>
    <w:rsid w:val="00D056CE"/>
    <w:rsid w:val="00D14D85"/>
    <w:rsid w:val="00D301A1"/>
    <w:rsid w:val="00D323A7"/>
    <w:rsid w:val="00D3360B"/>
    <w:rsid w:val="00D81039"/>
    <w:rsid w:val="00D92CED"/>
    <w:rsid w:val="00DB3B3B"/>
    <w:rsid w:val="00DB59A1"/>
    <w:rsid w:val="00DC31B7"/>
    <w:rsid w:val="00DD29DE"/>
    <w:rsid w:val="00DE30C1"/>
    <w:rsid w:val="00E059FC"/>
    <w:rsid w:val="00E122C4"/>
    <w:rsid w:val="00E21F44"/>
    <w:rsid w:val="00E31F47"/>
    <w:rsid w:val="00E506F1"/>
    <w:rsid w:val="00E5119D"/>
    <w:rsid w:val="00E67256"/>
    <w:rsid w:val="00E67DDB"/>
    <w:rsid w:val="00E802C2"/>
    <w:rsid w:val="00E85766"/>
    <w:rsid w:val="00E97CD1"/>
    <w:rsid w:val="00EA46CB"/>
    <w:rsid w:val="00EA6833"/>
    <w:rsid w:val="00EB47DD"/>
    <w:rsid w:val="00EB7737"/>
    <w:rsid w:val="00EC3BF3"/>
    <w:rsid w:val="00ED46AC"/>
    <w:rsid w:val="00EE48DF"/>
    <w:rsid w:val="00F018C5"/>
    <w:rsid w:val="00F1523E"/>
    <w:rsid w:val="00F21F20"/>
    <w:rsid w:val="00F26F14"/>
    <w:rsid w:val="00F305BC"/>
    <w:rsid w:val="00F32573"/>
    <w:rsid w:val="00F519D9"/>
    <w:rsid w:val="00F73F4F"/>
    <w:rsid w:val="00F910EA"/>
    <w:rsid w:val="00F948D1"/>
    <w:rsid w:val="00FB6D7B"/>
    <w:rsid w:val="00FE0D6C"/>
    <w:rsid w:val="00FE7DB2"/>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CF1F0"/>
  <w15:docId w15:val="{49A831F5-65A4-41CD-90FF-CEE9A1E2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CC8"/>
    <w:pPr>
      <w:spacing w:after="200" w:line="360" w:lineRule="auto"/>
    </w:pPr>
    <w:rPr>
      <w:rFonts w:ascii="Cambria" w:hAnsi="Cambria"/>
    </w:rPr>
  </w:style>
  <w:style w:type="paragraph" w:styleId="Heading1">
    <w:name w:val="heading 1"/>
    <w:basedOn w:val="Normal"/>
    <w:next w:val="Normal"/>
    <w:link w:val="Heading1Char"/>
    <w:uiPriority w:val="9"/>
    <w:qFormat/>
    <w:rsid w:val="009B2CC8"/>
    <w:pPr>
      <w:keepNext/>
      <w:keepLines/>
      <w:numPr>
        <w:numId w:val="1"/>
      </w:numPr>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9B2CC8"/>
    <w:pPr>
      <w:keepNext/>
      <w:keepLines/>
      <w:numPr>
        <w:ilvl w:val="1"/>
        <w:numId w:val="1"/>
      </w:numPr>
      <w:spacing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B2CC8"/>
    <w:pPr>
      <w:keepNext/>
      <w:keepLines/>
      <w:numPr>
        <w:ilvl w:val="2"/>
        <w:numId w:val="1"/>
      </w:numPr>
      <w:spacing w:before="40" w:after="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3D685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D685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D685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D685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D68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68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D19A8"/>
    <w:rPr>
      <w:color w:val="808080"/>
    </w:rPr>
  </w:style>
  <w:style w:type="character" w:customStyle="1" w:styleId="Heading1Char">
    <w:name w:val="Heading 1 Char"/>
    <w:basedOn w:val="DefaultParagraphFont"/>
    <w:link w:val="Heading1"/>
    <w:uiPriority w:val="9"/>
    <w:rsid w:val="009B2CC8"/>
    <w:rPr>
      <w:rFonts w:ascii="Cambria" w:eastAsiaTheme="majorEastAsia" w:hAnsi="Cambria" w:cstheme="majorBidi"/>
      <w:b/>
      <w:caps/>
      <w:szCs w:val="32"/>
    </w:rPr>
  </w:style>
  <w:style w:type="paragraph" w:styleId="TOCHeading">
    <w:name w:val="TOC Heading"/>
    <w:basedOn w:val="Heading1"/>
    <w:next w:val="Normal"/>
    <w:uiPriority w:val="39"/>
    <w:unhideWhenUsed/>
    <w:qFormat/>
    <w:rsid w:val="00134D1A"/>
    <w:pPr>
      <w:numPr>
        <w:numId w:val="0"/>
      </w:numPr>
      <w:outlineLvl w:val="9"/>
    </w:pPr>
    <w:rPr>
      <w:lang w:val="en-US"/>
    </w:rPr>
  </w:style>
  <w:style w:type="character" w:customStyle="1" w:styleId="Heading2Char">
    <w:name w:val="Heading 2 Char"/>
    <w:basedOn w:val="DefaultParagraphFont"/>
    <w:link w:val="Heading2"/>
    <w:uiPriority w:val="9"/>
    <w:rsid w:val="009B2CC8"/>
    <w:rPr>
      <w:rFonts w:ascii="Cambria" w:eastAsiaTheme="majorEastAsia" w:hAnsi="Cambria" w:cstheme="majorBidi"/>
      <w:b/>
      <w:szCs w:val="26"/>
    </w:rPr>
  </w:style>
  <w:style w:type="character" w:customStyle="1" w:styleId="Heading3Char">
    <w:name w:val="Heading 3 Char"/>
    <w:basedOn w:val="DefaultParagraphFont"/>
    <w:link w:val="Heading3"/>
    <w:uiPriority w:val="9"/>
    <w:rsid w:val="009B2CC8"/>
    <w:rPr>
      <w:rFonts w:ascii="Cambria" w:eastAsiaTheme="majorEastAsia" w:hAnsi="Cambria" w:cstheme="majorBidi"/>
      <w:b/>
      <w:i/>
      <w:szCs w:val="24"/>
    </w:rPr>
  </w:style>
  <w:style w:type="character" w:customStyle="1" w:styleId="Heading4Char">
    <w:name w:val="Heading 4 Char"/>
    <w:basedOn w:val="DefaultParagraphFont"/>
    <w:link w:val="Heading4"/>
    <w:uiPriority w:val="9"/>
    <w:semiHidden/>
    <w:rsid w:val="003D68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D68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D68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D68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D68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685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914FE3"/>
    <w:pPr>
      <w:spacing w:after="100"/>
    </w:pPr>
    <w:rPr>
      <w:b/>
      <w:caps/>
    </w:rPr>
  </w:style>
  <w:style w:type="paragraph" w:styleId="TOC2">
    <w:name w:val="toc 2"/>
    <w:basedOn w:val="Normal"/>
    <w:next w:val="Normal"/>
    <w:autoRedefine/>
    <w:uiPriority w:val="39"/>
    <w:unhideWhenUsed/>
    <w:rsid w:val="00914FE3"/>
    <w:pPr>
      <w:spacing w:after="100"/>
      <w:ind w:left="220"/>
    </w:pPr>
    <w:rPr>
      <w:b/>
    </w:rPr>
  </w:style>
  <w:style w:type="paragraph" w:styleId="TOC3">
    <w:name w:val="toc 3"/>
    <w:basedOn w:val="Normal"/>
    <w:next w:val="Normal"/>
    <w:autoRedefine/>
    <w:uiPriority w:val="39"/>
    <w:unhideWhenUsed/>
    <w:rsid w:val="00914FE3"/>
    <w:pPr>
      <w:spacing w:after="100"/>
      <w:ind w:left="440"/>
    </w:pPr>
    <w:rPr>
      <w:b/>
      <w:i/>
    </w:rPr>
  </w:style>
  <w:style w:type="character" w:styleId="Hyperlink">
    <w:name w:val="Hyperlink"/>
    <w:basedOn w:val="DefaultParagraphFont"/>
    <w:uiPriority w:val="99"/>
    <w:unhideWhenUsed/>
    <w:rsid w:val="003D6859"/>
    <w:rPr>
      <w:color w:val="0563C1" w:themeColor="hyperlink"/>
      <w:u w:val="single"/>
    </w:rPr>
  </w:style>
  <w:style w:type="character" w:styleId="SubtleEmphasis">
    <w:name w:val="Subtle Emphasis"/>
    <w:basedOn w:val="DefaultParagraphFont"/>
    <w:uiPriority w:val="19"/>
    <w:rsid w:val="00134D1A"/>
    <w:rPr>
      <w:i/>
      <w:iCs/>
      <w:color w:val="404040" w:themeColor="text1" w:themeTint="BF"/>
    </w:rPr>
  </w:style>
  <w:style w:type="paragraph" w:customStyle="1" w:styleId="Appendix">
    <w:name w:val="Appendix"/>
    <w:basedOn w:val="Normal"/>
    <w:next w:val="Normal"/>
    <w:link w:val="AppendixChar"/>
    <w:qFormat/>
    <w:rsid w:val="00134D1A"/>
    <w:pPr>
      <w:pageBreakBefore/>
      <w:numPr>
        <w:numId w:val="2"/>
      </w:numPr>
      <w:ind w:left="357" w:hanging="357"/>
    </w:pPr>
    <w:rPr>
      <w:b/>
      <w:caps/>
    </w:rPr>
  </w:style>
  <w:style w:type="paragraph" w:styleId="Header">
    <w:name w:val="header"/>
    <w:basedOn w:val="Normal"/>
    <w:link w:val="HeaderChar"/>
    <w:uiPriority w:val="99"/>
    <w:unhideWhenUsed/>
    <w:rsid w:val="00134D1A"/>
    <w:pPr>
      <w:tabs>
        <w:tab w:val="center" w:pos="4513"/>
        <w:tab w:val="right" w:pos="9026"/>
      </w:tabs>
      <w:spacing w:after="0" w:line="240" w:lineRule="auto"/>
    </w:pPr>
  </w:style>
  <w:style w:type="character" w:customStyle="1" w:styleId="AppendixChar">
    <w:name w:val="Appendix Char"/>
    <w:basedOn w:val="DefaultParagraphFont"/>
    <w:link w:val="Appendix"/>
    <w:rsid w:val="00134D1A"/>
    <w:rPr>
      <w:rFonts w:ascii="Cambria" w:hAnsi="Cambria"/>
      <w:b/>
      <w:caps/>
    </w:rPr>
  </w:style>
  <w:style w:type="character" w:customStyle="1" w:styleId="HeaderChar">
    <w:name w:val="Header Char"/>
    <w:basedOn w:val="DefaultParagraphFont"/>
    <w:link w:val="Header"/>
    <w:uiPriority w:val="99"/>
    <w:rsid w:val="00134D1A"/>
    <w:rPr>
      <w:rFonts w:ascii="Cambria" w:hAnsi="Cambria"/>
    </w:rPr>
  </w:style>
  <w:style w:type="paragraph" w:styleId="Footer">
    <w:name w:val="footer"/>
    <w:basedOn w:val="Normal"/>
    <w:link w:val="FooterChar"/>
    <w:uiPriority w:val="99"/>
    <w:unhideWhenUsed/>
    <w:rsid w:val="00134D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D1A"/>
    <w:rPr>
      <w:rFonts w:ascii="Cambria" w:hAnsi="Cambria"/>
    </w:rPr>
  </w:style>
  <w:style w:type="paragraph" w:styleId="Caption">
    <w:name w:val="caption"/>
    <w:basedOn w:val="Normal"/>
    <w:next w:val="Normal"/>
    <w:uiPriority w:val="35"/>
    <w:unhideWhenUsed/>
    <w:qFormat/>
    <w:rsid w:val="00896934"/>
    <w:pPr>
      <w:spacing w:line="240" w:lineRule="auto"/>
    </w:pPr>
    <w:rPr>
      <w:iCs/>
      <w:szCs w:val="18"/>
    </w:rPr>
  </w:style>
  <w:style w:type="paragraph" w:styleId="ListParagraph">
    <w:name w:val="List Paragraph"/>
    <w:basedOn w:val="Normal"/>
    <w:uiPriority w:val="34"/>
    <w:rsid w:val="0085753F"/>
    <w:pPr>
      <w:ind w:left="720"/>
      <w:contextualSpacing/>
    </w:pPr>
  </w:style>
  <w:style w:type="paragraph" w:styleId="BalloonText">
    <w:name w:val="Balloon Text"/>
    <w:basedOn w:val="Normal"/>
    <w:link w:val="BalloonTextChar"/>
    <w:uiPriority w:val="99"/>
    <w:semiHidden/>
    <w:unhideWhenUsed/>
    <w:rsid w:val="009C0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8F1"/>
    <w:rPr>
      <w:rFonts w:ascii="Tahoma" w:hAnsi="Tahoma" w:cs="Tahoma"/>
      <w:sz w:val="16"/>
      <w:szCs w:val="16"/>
    </w:rPr>
  </w:style>
  <w:style w:type="paragraph" w:styleId="NormalWeb">
    <w:name w:val="Normal (Web)"/>
    <w:basedOn w:val="Normal"/>
    <w:uiPriority w:val="99"/>
    <w:semiHidden/>
    <w:unhideWhenUsed/>
    <w:rsid w:val="00C80326"/>
    <w:pPr>
      <w:spacing w:before="100" w:beforeAutospacing="1" w:after="100" w:afterAutospacing="1" w:line="240" w:lineRule="auto"/>
    </w:pPr>
    <w:rPr>
      <w:rFonts w:ascii="Times New Roman" w:eastAsia="Times New Roman" w:hAnsi="Times New Roman" w:cs="Times New Roman"/>
      <w:sz w:val="24"/>
      <w:szCs w:val="24"/>
      <w:lang w:eastAsia="zh-TW"/>
    </w:rPr>
  </w:style>
  <w:style w:type="table" w:customStyle="1" w:styleId="TableGrid1">
    <w:name w:val="Table Grid1"/>
    <w:basedOn w:val="TableNormal"/>
    <w:next w:val="TableGrid"/>
    <w:rsid w:val="00D323A7"/>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D323A7"/>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48094">
      <w:bodyDiv w:val="1"/>
      <w:marLeft w:val="0"/>
      <w:marRight w:val="0"/>
      <w:marTop w:val="0"/>
      <w:marBottom w:val="0"/>
      <w:divBdr>
        <w:top w:val="none" w:sz="0" w:space="0" w:color="auto"/>
        <w:left w:val="none" w:sz="0" w:space="0" w:color="auto"/>
        <w:bottom w:val="none" w:sz="0" w:space="0" w:color="auto"/>
        <w:right w:val="none" w:sz="0" w:space="0" w:color="auto"/>
      </w:divBdr>
    </w:div>
    <w:div w:id="131367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Portfolio%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089B96DD814A9A9E36A67C3D0834C6"/>
        <w:category>
          <w:name w:val="General"/>
          <w:gallery w:val="placeholder"/>
        </w:category>
        <w:types>
          <w:type w:val="bbPlcHdr"/>
        </w:types>
        <w:behaviors>
          <w:behavior w:val="content"/>
        </w:behaviors>
        <w:guid w:val="{BCFDD205-F8F1-4E75-BA88-D826EA46B09D}"/>
      </w:docPartPr>
      <w:docPartBody>
        <w:p w:rsidR="003712AC" w:rsidRDefault="003712AC">
          <w:pPr>
            <w:pStyle w:val="D7089B96DD814A9A9E36A67C3D0834C6"/>
          </w:pPr>
          <w:r w:rsidRPr="00A77AEC">
            <w:rPr>
              <w:rStyle w:val="PlaceholderText"/>
            </w:rPr>
            <w:t>[Title]</w:t>
          </w:r>
        </w:p>
      </w:docPartBody>
    </w:docPart>
    <w:docPart>
      <w:docPartPr>
        <w:name w:val="42CC823E0E85486AA780828540E4ABC2"/>
        <w:category>
          <w:name w:val="General"/>
          <w:gallery w:val="placeholder"/>
        </w:category>
        <w:types>
          <w:type w:val="bbPlcHdr"/>
        </w:types>
        <w:behaviors>
          <w:behavior w:val="content"/>
        </w:behaviors>
        <w:guid w:val="{B88F5EAE-211F-4393-98AD-6CA0FBC144A0}"/>
      </w:docPartPr>
      <w:docPartBody>
        <w:p w:rsidR="003712AC" w:rsidRDefault="003712AC">
          <w:pPr>
            <w:pStyle w:val="42CC823E0E85486AA780828540E4ABC2"/>
          </w:pPr>
          <w:r w:rsidRPr="00A77AEC">
            <w:rPr>
              <w:rStyle w:val="PlaceholderText"/>
            </w:rPr>
            <w:t>[Author]</w:t>
          </w:r>
        </w:p>
      </w:docPartBody>
    </w:docPart>
    <w:docPart>
      <w:docPartPr>
        <w:name w:val="335C585B30A64089B536087025895FA4"/>
        <w:category>
          <w:name w:val="General"/>
          <w:gallery w:val="placeholder"/>
        </w:category>
        <w:types>
          <w:type w:val="bbPlcHdr"/>
        </w:types>
        <w:behaviors>
          <w:behavior w:val="content"/>
        </w:behaviors>
        <w:guid w:val="{91E6D2C2-2EC7-40CC-984B-89CB66B32649}"/>
      </w:docPartPr>
      <w:docPartBody>
        <w:p w:rsidR="003712AC" w:rsidRDefault="003712AC">
          <w:pPr>
            <w:pStyle w:val="335C585B30A64089B536087025895FA4"/>
          </w:pPr>
          <w:r w:rsidRPr="00A77AEC">
            <w:rPr>
              <w:rStyle w:val="PlaceholderText"/>
            </w:rPr>
            <w:t>[Title]</w:t>
          </w:r>
        </w:p>
      </w:docPartBody>
    </w:docPart>
    <w:docPart>
      <w:docPartPr>
        <w:name w:val="6E5070BF178146AB951080708666BAA8"/>
        <w:category>
          <w:name w:val="General"/>
          <w:gallery w:val="placeholder"/>
        </w:category>
        <w:types>
          <w:type w:val="bbPlcHdr"/>
        </w:types>
        <w:behaviors>
          <w:behavior w:val="content"/>
        </w:behaviors>
        <w:guid w:val="{B453A779-BD2F-4378-89DC-632CAAC68EE8}"/>
      </w:docPartPr>
      <w:docPartBody>
        <w:p w:rsidR="003712AC" w:rsidRDefault="003712AC">
          <w:pPr>
            <w:pStyle w:val="6E5070BF178146AB951080708666BAA8"/>
          </w:pPr>
          <w:r w:rsidRPr="00A77AE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AC"/>
    <w:rsid w:val="001914F9"/>
    <w:rsid w:val="003712AC"/>
    <w:rsid w:val="004B708E"/>
    <w:rsid w:val="00DC4C9F"/>
    <w:rsid w:val="00E610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10B6"/>
    <w:rPr>
      <w:color w:val="808080"/>
    </w:rPr>
  </w:style>
  <w:style w:type="paragraph" w:customStyle="1" w:styleId="D7089B96DD814A9A9E36A67C3D0834C6">
    <w:name w:val="D7089B96DD814A9A9E36A67C3D0834C6"/>
  </w:style>
  <w:style w:type="paragraph" w:customStyle="1" w:styleId="42CC823E0E85486AA780828540E4ABC2">
    <w:name w:val="42CC823E0E85486AA780828540E4ABC2"/>
  </w:style>
  <w:style w:type="paragraph" w:customStyle="1" w:styleId="BEBED50484CC483D9DDBD5AE3C70F32C">
    <w:name w:val="BEBED50484CC483D9DDBD5AE3C70F32C"/>
  </w:style>
  <w:style w:type="paragraph" w:customStyle="1" w:styleId="68833497099245B5BD3B475F64CF68AE">
    <w:name w:val="68833497099245B5BD3B475F64CF68AE"/>
  </w:style>
  <w:style w:type="paragraph" w:customStyle="1" w:styleId="2863F5BB5B834C84A576273D29605C98">
    <w:name w:val="2863F5BB5B834C84A576273D29605C98"/>
  </w:style>
  <w:style w:type="paragraph" w:customStyle="1" w:styleId="335C585B30A64089B536087025895FA4">
    <w:name w:val="335C585B30A64089B536087025895FA4"/>
  </w:style>
  <w:style w:type="paragraph" w:customStyle="1" w:styleId="6E5070BF178146AB951080708666BAA8">
    <w:name w:val="6E5070BF178146AB951080708666BAA8"/>
  </w:style>
  <w:style w:type="paragraph" w:customStyle="1" w:styleId="49B6E24FBDE64144A40C511E2036A3F6">
    <w:name w:val="49B6E24FBDE64144A40C511E2036A3F6"/>
    <w:rsid w:val="00E610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DD/MM/YYY</PublishDate>
  <Abstract>Type the Abstract of your document here. The abstract is typically a brief summary of the contents of the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F7D802-66DC-4751-81F0-EC7F9AE9B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Portfolio Template</Template>
  <TotalTime>2602</TotalTime>
  <Pages>11</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ENCN375 – Assignment 1</vt:lpstr>
    </vt:vector>
  </TitlesOfParts>
  <Company>University of Canterbury</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ENCN375 – Assignment 1</dc:title>
  <dc:subject/>
  <dc:creator>Thomas Waldin</dc:creator>
  <cp:keywords>Reference 1 title CPG 3rd Edition</cp:keywords>
  <dc:description/>
  <cp:lastModifiedBy>Tom Waldin</cp:lastModifiedBy>
  <cp:revision>13</cp:revision>
  <cp:lastPrinted>2019-05-30T04:34:00Z</cp:lastPrinted>
  <dcterms:created xsi:type="dcterms:W3CDTF">2020-09-08T22:39:00Z</dcterms:created>
  <dcterms:modified xsi:type="dcterms:W3CDTF">2020-09-13T09:58:00Z</dcterms:modified>
</cp:coreProperties>
</file>